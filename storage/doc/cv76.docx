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77" w:type="pct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499"/>
        <w:gridCol w:w="6480"/>
      </w:tblGrid>
      <w:tr w:rsidR="00B93310" w:rsidRPr="005152F2" w:rsidTr="00360A31">
        <w:tc>
          <w:tcPr>
            <w:tcW w:w="3545" w:type="dxa"/>
          </w:tcPr>
          <w:p w:rsidR="00B93310" w:rsidRPr="002723F6" w:rsidRDefault="002723F6" w:rsidP="006835DD">
            <w:pPr>
              <w:pStyle w:val="Heading1"/>
              <w:tabs>
                <w:tab w:val="left" w:pos="1985"/>
                <w:tab w:val="left" w:pos="3969"/>
              </w:tabs>
              <w:rPr>
                <w:rFonts w:ascii="Tahoma" w:hAnsi="Tahoma"/>
                <w:b/>
                <w:sz w:val="32"/>
                <w:lang w:val="vi-VN"/>
              </w:rPr>
            </w:pPr>
            <w:r>
              <w:rPr>
                <w:rFonts w:ascii="Tahoma" w:hAnsi="Tahoma"/>
                <w:b/>
                <w:sz w:val="32"/>
                <w:lang w:val="vi-VN"/>
              </w:rPr>
              <w:t>dam thi chang</w:t>
            </w:r>
          </w:p>
          <w:tbl>
            <w:tblPr>
              <w:tblW w:w="2978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78"/>
            </w:tblGrid>
            <w:tr w:rsidR="00441EB9" w:rsidRPr="005152F2" w:rsidTr="002723F6">
              <w:tc>
                <w:tcPr>
                  <w:tcW w:w="2978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F139CA" w:rsidP="00F139CA">
                  <w:pPr>
                    <w:pStyle w:val="Heading3"/>
                    <w:tabs>
                      <w:tab w:val="left" w:pos="1985"/>
                      <w:tab w:val="left" w:pos="3969"/>
                    </w:tabs>
                    <w:spacing w:line="240" w:lineRule="auto"/>
                    <w:jc w:val="both"/>
                  </w:pPr>
                  <w:r>
                    <w:rPr>
                      <w:rFonts w:ascii="Tahoma" w:hAnsi="Tahoma"/>
                      <w:lang w:val="vi-VN"/>
                    </w:rPr>
                    <w:t xml:space="preserve">                </w:t>
                  </w:r>
                  <w:r w:rsidR="00486C31">
                    <w:rPr>
                      <w:noProof/>
                      <w:lang w:val="vi-VN" w:eastAsia="vi-VN"/>
                    </w:rPr>
                    <mc:AlternateContent>
                      <mc:Choice Requires="wpg">
                        <w:drawing>
                          <wp:inline distT="0" distB="0" distL="0" distR="0" wp14:anchorId="14E9F5A1" wp14:editId="6E80F0C3">
                            <wp:extent cx="328930" cy="328930"/>
                            <wp:effectExtent l="0" t="0" r="13970" b="13970"/>
                            <wp:docPr id="49" name="Group 43" descr="Email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704129C0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w0VpiR0U&#10;AABicgAADgAAAAAAAAAAAAAAAAAuAgAAZHJzL2Uyb0RvYy54bWxQSwECLQAUAAYACAAAACEAaEcb&#10;0NgAAAADAQAADwAAAAAAAAAAAAAAAAB3FgAAZHJzL2Rvd25yZXYueG1sUEsFBgAAAAAEAAQA8wAA&#10;AHwXAAAAAA==&#10;">
      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2723F6">
              <w:tc>
                <w:tcPr>
                  <w:tcW w:w="2978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723F6" w:rsidRDefault="002723F6" w:rsidP="00283454">
                  <w:pPr>
                    <w:pStyle w:val="Heading5"/>
                    <w:tabs>
                      <w:tab w:val="left" w:pos="1985"/>
                      <w:tab w:val="left" w:pos="3969"/>
                    </w:tabs>
                    <w:spacing w:line="240" w:lineRule="auto"/>
                    <w:rPr>
                      <w:rFonts w:ascii="Tahoma" w:hAnsi="Tahoma"/>
                      <w:lang w:val="vi-VN"/>
                    </w:rPr>
                  </w:pPr>
                  <w:r>
                    <w:rPr>
                      <w:rFonts w:ascii="Tahoma" w:hAnsi="Tahoma"/>
                      <w:color w:val="FF0000"/>
                      <w:lang w:val="vi-VN"/>
                    </w:rPr>
                    <w:t>Damchangtb3893@gmail.com</w:t>
                  </w:r>
                </w:p>
              </w:tc>
            </w:tr>
            <w:tr w:rsidR="00441EB9" w:rsidRPr="005152F2" w:rsidTr="002723F6">
              <w:tc>
                <w:tcPr>
                  <w:tcW w:w="2978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86C31" w:rsidP="006835DD">
                  <w:pPr>
                    <w:pStyle w:val="Heading3"/>
                    <w:tabs>
                      <w:tab w:val="left" w:pos="1985"/>
                      <w:tab w:val="left" w:pos="3969"/>
                    </w:tabs>
                    <w:spacing w:line="240" w:lineRule="auto"/>
                  </w:pPr>
                  <w:r>
                    <w:rPr>
                      <w:noProof/>
                      <w:lang w:val="vi-VN" w:eastAsia="vi-V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752" behindDoc="0" locked="0" layoutInCell="1" allowOverlap="1" wp14:anchorId="63A1496C" wp14:editId="3D8A9352">
                            <wp:simplePos x="0" y="0"/>
                            <wp:positionH relativeFrom="column">
                              <wp:posOffset>661035</wp:posOffset>
                            </wp:positionH>
                            <wp:positionV relativeFrom="paragraph">
                              <wp:posOffset>-43815</wp:posOffset>
                            </wp:positionV>
                            <wp:extent cx="328930" cy="328930"/>
                            <wp:effectExtent l="0" t="0" r="13970" b="13970"/>
                            <wp:wrapSquare wrapText="bothSides"/>
                            <wp:docPr id="80" name="Group 37" descr="Tele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5BCDFF30" id="Group 37" o:spid="_x0000_s1026" alt="Telephone icon" style="position:absolute;margin-left:52.05pt;margin-top:-3.45pt;width:25.9pt;height:25.9pt;z-index:251658752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">
      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wrap type="square"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2723F6">
              <w:tc>
                <w:tcPr>
                  <w:tcW w:w="2978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3C03A7" w:rsidRDefault="003C03A7" w:rsidP="009E19B4">
                  <w:pPr>
                    <w:pStyle w:val="Heading3"/>
                    <w:tabs>
                      <w:tab w:val="left" w:pos="1985"/>
                      <w:tab w:val="left" w:pos="3969"/>
                    </w:tabs>
                    <w:spacing w:line="240" w:lineRule="auto"/>
                    <w:rPr>
                      <w:color w:val="FF0000"/>
                    </w:rPr>
                  </w:pPr>
                </w:p>
                <w:p w:rsidR="00441EB9" w:rsidRPr="002723F6" w:rsidRDefault="00486C33" w:rsidP="009E19B4">
                  <w:pPr>
                    <w:pStyle w:val="Heading3"/>
                    <w:tabs>
                      <w:tab w:val="left" w:pos="1985"/>
                      <w:tab w:val="left" w:pos="3969"/>
                    </w:tabs>
                    <w:spacing w:line="240" w:lineRule="auto"/>
                    <w:rPr>
                      <w:rFonts w:ascii="Tahoma" w:hAnsi="Tahoma"/>
                      <w:lang w:val="vi-VN"/>
                    </w:rPr>
                  </w:pPr>
                  <w:r>
                    <w:rPr>
                      <w:rFonts w:ascii="Tahoma" w:hAnsi="Tahoma"/>
                      <w:color w:val="FF0000"/>
                      <w:lang w:val="vi-VN"/>
                    </w:rPr>
                    <w:t>0764.628.526</w:t>
                  </w:r>
                </w:p>
              </w:tc>
            </w:tr>
            <w:tr w:rsidR="00441EB9" w:rsidRPr="005152F2" w:rsidTr="002723F6">
              <w:tc>
                <w:tcPr>
                  <w:tcW w:w="2978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F139CA" w:rsidP="00F139CA">
                  <w:pPr>
                    <w:pStyle w:val="Heading3"/>
                    <w:tabs>
                      <w:tab w:val="left" w:pos="1985"/>
                      <w:tab w:val="left" w:pos="3969"/>
                    </w:tabs>
                    <w:spacing w:line="240" w:lineRule="auto"/>
                    <w:jc w:val="both"/>
                  </w:pPr>
                  <w:r>
                    <w:rPr>
                      <w:rFonts w:ascii="Tahoma" w:hAnsi="Tahoma"/>
                      <w:lang w:val="vi-VN"/>
                    </w:rPr>
                    <w:t xml:space="preserve">                 </w:t>
                  </w:r>
                  <w:r w:rsidR="00486C31">
                    <w:rPr>
                      <w:noProof/>
                      <w:lang w:val="vi-VN" w:eastAsia="vi-VN"/>
                    </w:rPr>
                    <mc:AlternateContent>
                      <mc:Choice Requires="wpg">
                        <w:drawing>
                          <wp:inline distT="0" distB="0" distL="0" distR="0" wp14:anchorId="08427786" wp14:editId="78F01523">
                            <wp:extent cx="328930" cy="328930"/>
                            <wp:effectExtent l="0" t="0" r="13970" b="13970"/>
                            <wp:docPr id="77" name="Group 31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070040B6" id="Group 31" o:spid="_x0000_s1026" alt="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e97hgAAIa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MV03ve4YAACGjAAADgAAAAAAAAAAAAAAAAAu&#10;AgAAZHJzL2Uyb0RvYy54bWxQSwECLQAUAAYACAAAACEAaEcb0NgAAAADAQAADwAAAAAAAAAAAAAA&#10;AABIGwAAZHJzL2Rvd25yZXYueG1sUEsFBgAAAAAEAAQA8wAAAE0cAAAAAA==&#10;">
                            <v:shape id="Freeform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2723F6">
              <w:tc>
                <w:tcPr>
                  <w:tcW w:w="2978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357AFA" w:rsidP="006835DD">
                  <w:pPr>
                    <w:pStyle w:val="Heading3"/>
                    <w:tabs>
                      <w:tab w:val="left" w:pos="1985"/>
                      <w:tab w:val="left" w:pos="3969"/>
                    </w:tabs>
                    <w:spacing w:line="240" w:lineRule="auto"/>
                  </w:pPr>
                  <w:r>
                    <w:rPr>
                      <w:noProof/>
                      <w:lang w:val="vi-VN" w:eastAsia="vi-VN"/>
                    </w:rPr>
                    <w:drawing>
                      <wp:inline distT="0" distB="0" distL="0" distR="0" wp14:anchorId="2D67C82B" wp14:editId="0176D531">
                        <wp:extent cx="1097000" cy="1647825"/>
                        <wp:effectExtent l="0" t="0" r="825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3x4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000" cy="1647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41EB9" w:rsidRPr="005152F2" w:rsidTr="002723F6">
              <w:tc>
                <w:tcPr>
                  <w:tcW w:w="2978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C57966" w:rsidRDefault="00C57966" w:rsidP="00C57966">
                  <w:pPr>
                    <w:pStyle w:val="Heading3"/>
                    <w:tabs>
                      <w:tab w:val="left" w:pos="1985"/>
                      <w:tab w:val="left" w:pos="3969"/>
                    </w:tabs>
                    <w:spacing w:line="240" w:lineRule="auto"/>
                    <w:rPr>
                      <w:rFonts w:asciiTheme="minorHAnsi" w:eastAsiaTheme="minorHAnsi" w:hAnsiTheme="minorHAnsi" w:cstheme="minorBidi"/>
                      <w:b/>
                      <w:sz w:val="26"/>
                      <w:szCs w:val="26"/>
                    </w:rPr>
                  </w:pPr>
                  <w:r w:rsidRPr="00C57966">
                    <w:rPr>
                      <w:rFonts w:asciiTheme="minorHAnsi" w:eastAsiaTheme="minorHAnsi" w:hAnsiTheme="minorHAnsi" w:cstheme="minorBidi"/>
                      <w:b/>
                      <w:sz w:val="26"/>
                      <w:szCs w:val="26"/>
                    </w:rPr>
                    <w:t>personal details</w:t>
                  </w:r>
                </w:p>
                <w:p w:rsidR="00A24648" w:rsidRDefault="00A24648" w:rsidP="00A24648">
                  <w:pPr>
                    <w:tabs>
                      <w:tab w:val="left" w:pos="2774"/>
                    </w:tabs>
                    <w:spacing w:line="240" w:lineRule="auto"/>
                    <w:ind w:left="790" w:right="-268" w:hanging="790"/>
                  </w:pPr>
                  <w:r>
                    <w:t>Sex: Female</w:t>
                  </w:r>
                </w:p>
                <w:p w:rsidR="003E6FDF" w:rsidRPr="002723F6" w:rsidRDefault="003E6FDF" w:rsidP="002723F6">
                  <w:pPr>
                    <w:tabs>
                      <w:tab w:val="left" w:pos="2978"/>
                    </w:tabs>
                    <w:spacing w:line="240" w:lineRule="auto"/>
                    <w:ind w:left="790" w:right="-268" w:hanging="790"/>
                    <w:rPr>
                      <w:rFonts w:ascii="Tahoma" w:hAnsi="Tahoma"/>
                      <w:lang w:val="vi-VN"/>
                    </w:rPr>
                  </w:pPr>
                  <w:r>
                    <w:t xml:space="preserve">Date of birth: </w:t>
                  </w:r>
                  <w:r w:rsidR="002723F6">
                    <w:t>199</w:t>
                  </w:r>
                  <w:r w:rsidR="002723F6">
                    <w:rPr>
                      <w:rFonts w:ascii="Tahoma" w:hAnsi="Tahoma"/>
                      <w:lang w:val="vi-VN"/>
                    </w:rPr>
                    <w:t>3</w:t>
                  </w:r>
                  <w:r w:rsidR="002723F6">
                    <w:t>/0</w:t>
                  </w:r>
                  <w:r w:rsidR="002723F6">
                    <w:rPr>
                      <w:rFonts w:ascii="Tahoma" w:hAnsi="Tahoma"/>
                      <w:lang w:val="vi-VN"/>
                    </w:rPr>
                    <w:t>6</w:t>
                  </w:r>
                  <w:r w:rsidR="002723F6">
                    <w:t>/2</w:t>
                  </w:r>
                  <w:r w:rsidR="002723F6">
                    <w:rPr>
                      <w:rFonts w:ascii="Tahoma" w:hAnsi="Tahoma"/>
                      <w:lang w:val="vi-VN"/>
                    </w:rPr>
                    <w:t>0</w:t>
                  </w:r>
                </w:p>
                <w:p w:rsidR="002723F6" w:rsidRDefault="00A24648" w:rsidP="00A24648">
                  <w:pPr>
                    <w:tabs>
                      <w:tab w:val="left" w:pos="2774"/>
                    </w:tabs>
                    <w:spacing w:line="240" w:lineRule="auto"/>
                    <w:ind w:left="790" w:right="-268" w:hanging="790"/>
                    <w:jc w:val="left"/>
                    <w:rPr>
                      <w:rFonts w:ascii="Tahoma" w:hAnsi="Tahoma"/>
                      <w:lang w:val="vi-VN"/>
                    </w:rPr>
                  </w:pPr>
                  <w:r>
                    <w:t xml:space="preserve">Address: </w:t>
                  </w:r>
                  <w:r w:rsidR="002723F6">
                    <w:rPr>
                      <w:rFonts w:ascii="Tahoma" w:hAnsi="Tahoma"/>
                      <w:lang w:val="vi-VN"/>
                    </w:rPr>
                    <w:t>Thai Nguyen</w:t>
                  </w:r>
                  <w:r w:rsidR="009E19B4">
                    <w:t xml:space="preserve"> </w:t>
                  </w:r>
                  <w:r w:rsidR="003C03A7">
                    <w:t xml:space="preserve">village, </w:t>
                  </w:r>
                </w:p>
                <w:p w:rsidR="002723F6" w:rsidRDefault="002723F6" w:rsidP="00A24648">
                  <w:pPr>
                    <w:tabs>
                      <w:tab w:val="left" w:pos="2774"/>
                    </w:tabs>
                    <w:spacing w:line="240" w:lineRule="auto"/>
                    <w:ind w:left="790" w:right="-268" w:hanging="790"/>
                    <w:jc w:val="left"/>
                    <w:rPr>
                      <w:rFonts w:ascii="Tahoma" w:hAnsi="Tahoma"/>
                      <w:lang w:val="vi-VN"/>
                    </w:rPr>
                  </w:pPr>
                  <w:r>
                    <w:rPr>
                      <w:rFonts w:ascii="Tahoma" w:hAnsi="Tahoma"/>
                      <w:lang w:val="vi-VN"/>
                    </w:rPr>
                    <w:t xml:space="preserve">            Thai Thuy </w:t>
                  </w:r>
                  <w:r w:rsidR="00A24648">
                    <w:t>district,</w:t>
                  </w:r>
                </w:p>
                <w:p w:rsidR="00A24648" w:rsidRPr="002723F6" w:rsidRDefault="002723F6" w:rsidP="00A24648">
                  <w:pPr>
                    <w:tabs>
                      <w:tab w:val="left" w:pos="2774"/>
                    </w:tabs>
                    <w:spacing w:line="240" w:lineRule="auto"/>
                    <w:ind w:left="790" w:right="-268" w:hanging="790"/>
                    <w:jc w:val="left"/>
                    <w:rPr>
                      <w:rFonts w:ascii="Tahoma" w:hAnsi="Tahoma"/>
                      <w:lang w:val="vi-VN"/>
                    </w:rPr>
                  </w:pPr>
                  <w:r>
                    <w:rPr>
                      <w:rFonts w:ascii="Tahoma" w:hAnsi="Tahoma"/>
                      <w:lang w:val="vi-VN"/>
                    </w:rPr>
                    <w:t xml:space="preserve">            Thai Binh province</w:t>
                  </w:r>
                </w:p>
                <w:p w:rsidR="00283454" w:rsidRDefault="00A24648" w:rsidP="00283454">
                  <w:pPr>
                    <w:pStyle w:val="Heading3"/>
                    <w:tabs>
                      <w:tab w:val="left" w:pos="3969"/>
                    </w:tabs>
                    <w:spacing w:line="240" w:lineRule="auto"/>
                    <w:ind w:right="-567"/>
                    <w:rPr>
                      <w:rFonts w:asciiTheme="minorHAnsi" w:eastAsiaTheme="minorHAnsi" w:hAnsiTheme="minorHAnsi" w:cstheme="minorBidi"/>
                      <w:b/>
                      <w:sz w:val="26"/>
                      <w:szCs w:val="26"/>
                    </w:rPr>
                  </w:pPr>
                  <w:r w:rsidRPr="00A24648">
                    <w:rPr>
                      <w:rFonts w:asciiTheme="minorHAnsi" w:eastAsiaTheme="minorHAnsi" w:hAnsiTheme="minorHAnsi" w:cstheme="minorBidi"/>
                      <w:b/>
                      <w:sz w:val="26"/>
                      <w:szCs w:val="26"/>
                    </w:rPr>
                    <w:t>family member</w:t>
                  </w:r>
                </w:p>
                <w:p w:rsidR="00A24648" w:rsidRPr="002723F6" w:rsidRDefault="003C03A7" w:rsidP="003C03A7">
                  <w:pPr>
                    <w:pStyle w:val="Heading3"/>
                    <w:tabs>
                      <w:tab w:val="left" w:pos="3969"/>
                    </w:tabs>
                    <w:spacing w:line="240" w:lineRule="auto"/>
                    <w:ind w:right="-567"/>
                    <w:jc w:val="both"/>
                    <w:rPr>
                      <w:rFonts w:ascii="Tahoma" w:eastAsiaTheme="minorHAnsi" w:hAnsi="Tahoma" w:cstheme="minorBidi"/>
                      <w:b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20"/>
                    </w:rPr>
                    <w:t xml:space="preserve">         </w:t>
                  </w:r>
                  <w:r w:rsidR="00C1646D">
                    <w:rPr>
                      <w:rFonts w:asciiTheme="minorHAnsi" w:eastAsiaTheme="minorHAnsi" w:hAnsiTheme="minorHAnsi" w:cstheme="minorBidi"/>
                      <w:szCs w:val="20"/>
                    </w:rPr>
                    <w:t>DAD</w:t>
                  </w:r>
                  <w:r w:rsidR="00283454">
                    <w:rPr>
                      <w:rFonts w:asciiTheme="minorHAnsi" w:eastAsiaTheme="minorHAnsi" w:hAnsiTheme="minorHAnsi" w:cstheme="minorBidi"/>
                      <w:szCs w:val="20"/>
                    </w:rPr>
                    <w:t xml:space="preserve">: </w:t>
                  </w:r>
                  <w:r w:rsidR="002723F6">
                    <w:rPr>
                      <w:rFonts w:ascii="Tahoma" w:eastAsiaTheme="minorHAnsi" w:hAnsi="Tahoma" w:cstheme="minorBidi"/>
                      <w:szCs w:val="20"/>
                      <w:lang w:val="vi-VN"/>
                    </w:rPr>
                    <w:t>dam van thinh</w:t>
                  </w:r>
                </w:p>
                <w:p w:rsidR="009E19B4" w:rsidRPr="002723F6" w:rsidRDefault="003C03A7" w:rsidP="003C03A7">
                  <w:pPr>
                    <w:pStyle w:val="Heading3"/>
                    <w:tabs>
                      <w:tab w:val="left" w:pos="3969"/>
                    </w:tabs>
                    <w:spacing w:line="240" w:lineRule="auto"/>
                    <w:ind w:right="-567"/>
                    <w:jc w:val="both"/>
                    <w:rPr>
                      <w:rFonts w:ascii="Tahoma" w:eastAsiaTheme="minorHAnsi" w:hAnsi="Tahoma" w:cstheme="minorBidi"/>
                      <w:szCs w:val="20"/>
                      <w:lang w:val="vi-VN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20"/>
                    </w:rPr>
                    <w:t xml:space="preserve">          </w:t>
                  </w:r>
                  <w:r w:rsidR="00C1646D">
                    <w:rPr>
                      <w:rFonts w:asciiTheme="minorHAnsi" w:eastAsiaTheme="minorHAnsi" w:hAnsiTheme="minorHAnsi" w:cstheme="minorBidi"/>
                      <w:szCs w:val="20"/>
                    </w:rPr>
                    <w:t>MOM</w:t>
                  </w:r>
                  <w:r w:rsidR="00283454">
                    <w:rPr>
                      <w:rFonts w:asciiTheme="minorHAnsi" w:eastAsiaTheme="minorHAnsi" w:hAnsiTheme="minorHAnsi" w:cstheme="minorBidi"/>
                      <w:szCs w:val="20"/>
                    </w:rPr>
                    <w:t xml:space="preserve">: </w:t>
                  </w:r>
                  <w:r w:rsidR="00FB23EC">
                    <w:rPr>
                      <w:rFonts w:ascii="Tahoma" w:eastAsiaTheme="minorHAnsi" w:hAnsi="Tahoma" w:cstheme="minorBidi"/>
                      <w:szCs w:val="20"/>
                      <w:lang w:val="vi-VN"/>
                    </w:rPr>
                    <w:t>pham</w:t>
                  </w:r>
                  <w:r w:rsidR="002723F6">
                    <w:rPr>
                      <w:rFonts w:ascii="Tahoma" w:eastAsiaTheme="minorHAnsi" w:hAnsi="Tahoma" w:cstheme="minorBidi"/>
                      <w:szCs w:val="20"/>
                      <w:lang w:val="vi-VN"/>
                    </w:rPr>
                    <w:t xml:space="preserve"> thi lan</w:t>
                  </w:r>
                </w:p>
                <w:p w:rsidR="00A24648" w:rsidRPr="002723F6" w:rsidRDefault="002723F6" w:rsidP="002723F6">
                  <w:pPr>
                    <w:pStyle w:val="Heading3"/>
                    <w:tabs>
                      <w:tab w:val="left" w:pos="3969"/>
                    </w:tabs>
                    <w:spacing w:line="240" w:lineRule="auto"/>
                    <w:ind w:right="-567"/>
                    <w:jc w:val="both"/>
                    <w:rPr>
                      <w:rFonts w:ascii="Tahoma" w:eastAsiaTheme="minorHAnsi" w:hAnsi="Tahoma" w:cstheme="minorBidi"/>
                      <w:szCs w:val="20"/>
                      <w:lang w:val="vi-VN"/>
                    </w:rPr>
                  </w:pPr>
                  <w:r>
                    <w:rPr>
                      <w:rFonts w:ascii="Tahoma" w:eastAsiaTheme="minorHAnsi" w:hAnsi="Tahoma" w:cstheme="minorBidi"/>
                      <w:szCs w:val="20"/>
                      <w:lang w:val="vi-VN"/>
                    </w:rPr>
                    <w:t xml:space="preserve">            </w:t>
                  </w:r>
                  <w:r w:rsidR="00283454">
                    <w:rPr>
                      <w:rFonts w:asciiTheme="minorHAnsi" w:eastAsiaTheme="minorHAnsi" w:hAnsiTheme="minorHAnsi" w:cstheme="minorBidi"/>
                      <w:szCs w:val="20"/>
                    </w:rPr>
                    <w:t xml:space="preserve">ME: </w:t>
                  </w:r>
                  <w:r>
                    <w:rPr>
                      <w:rFonts w:ascii="Tahoma" w:eastAsiaTheme="minorHAnsi" w:hAnsi="Tahoma" w:cstheme="minorBidi"/>
                      <w:szCs w:val="20"/>
                      <w:lang w:val="vi-VN"/>
                    </w:rPr>
                    <w:t>dam thi chang</w:t>
                  </w:r>
                </w:p>
                <w:p w:rsidR="003C03A7" w:rsidRDefault="003C03A7" w:rsidP="003C03A7">
                  <w:pPr>
                    <w:pStyle w:val="Heading3"/>
                    <w:tabs>
                      <w:tab w:val="left" w:pos="3969"/>
                    </w:tabs>
                    <w:spacing w:line="240" w:lineRule="auto"/>
                    <w:ind w:right="-567"/>
                    <w:rPr>
                      <w:rFonts w:asciiTheme="minorHAnsi" w:eastAsiaTheme="minorHAnsi" w:hAnsiTheme="minorHAnsi" w:cstheme="minorBidi"/>
                      <w:szCs w:val="20"/>
                    </w:rPr>
                  </w:pPr>
                </w:p>
                <w:p w:rsidR="003C03A7" w:rsidRDefault="003C03A7" w:rsidP="003C03A7">
                  <w:pPr>
                    <w:pStyle w:val="Heading3"/>
                    <w:tabs>
                      <w:tab w:val="left" w:pos="3969"/>
                    </w:tabs>
                    <w:spacing w:line="240" w:lineRule="auto"/>
                    <w:ind w:right="-567"/>
                    <w:rPr>
                      <w:rFonts w:asciiTheme="minorHAnsi" w:eastAsiaTheme="minorHAnsi" w:hAnsiTheme="minorHAnsi" w:cstheme="minorBidi"/>
                      <w:szCs w:val="20"/>
                    </w:rPr>
                  </w:pPr>
                </w:p>
                <w:p w:rsidR="003C03A7" w:rsidRPr="00A24648" w:rsidRDefault="003C03A7" w:rsidP="003C03A7">
                  <w:pPr>
                    <w:pStyle w:val="Heading3"/>
                    <w:tabs>
                      <w:tab w:val="left" w:pos="3969"/>
                    </w:tabs>
                    <w:spacing w:line="240" w:lineRule="auto"/>
                    <w:ind w:right="-567"/>
                    <w:rPr>
                      <w:rFonts w:asciiTheme="minorHAnsi" w:eastAsiaTheme="minorHAnsi" w:hAnsiTheme="minorHAnsi" w:cstheme="minorBidi"/>
                      <w:szCs w:val="20"/>
                    </w:rPr>
                  </w:pPr>
                </w:p>
              </w:tc>
            </w:tr>
            <w:tr w:rsidR="005A7E57" w:rsidRPr="005152F2" w:rsidTr="002723F6">
              <w:trPr>
                <w:trHeight w:val="3136"/>
              </w:trPr>
              <w:tc>
                <w:tcPr>
                  <w:tcW w:w="2978" w:type="dxa"/>
                  <w:tcMar>
                    <w:top w:w="374" w:type="dxa"/>
                    <w:bottom w:w="115" w:type="dxa"/>
                  </w:tcMar>
                </w:tcPr>
                <w:p w:rsidR="00C57966" w:rsidRDefault="00C57966" w:rsidP="00A24648">
                  <w:pPr>
                    <w:pStyle w:val="GraphicElement"/>
                    <w:tabs>
                      <w:tab w:val="left" w:pos="1985"/>
                      <w:tab w:val="left" w:pos="3969"/>
                    </w:tabs>
                    <w:jc w:val="both"/>
                    <w:rPr>
                      <w:b/>
                    </w:rPr>
                  </w:pPr>
                </w:p>
                <w:p w:rsidR="005A7E57" w:rsidRPr="006835DD" w:rsidRDefault="007E2ECA" w:rsidP="00C57966">
                  <w:pPr>
                    <w:pStyle w:val="Heading3"/>
                    <w:tabs>
                      <w:tab w:val="left" w:pos="1985"/>
                      <w:tab w:val="left" w:pos="3969"/>
                    </w:tabs>
                    <w:spacing w:line="240" w:lineRule="auto"/>
                    <w:rPr>
                      <w:b/>
                    </w:rPr>
                  </w:pPr>
                  <w:sdt>
                    <w:sdtPr>
                      <w:rPr>
                        <w:b/>
                      </w:rPr>
                      <w:alias w:val="Objective:"/>
                      <w:tag w:val="Objective:"/>
                      <w:id w:val="319159961"/>
                      <w:placeholder>
                        <w:docPart w:val="4EE00A63F7A24F66BD8308059BF1D34D"/>
                      </w:placeholder>
                      <w:temporary/>
                      <w:showingPlcHdr/>
                    </w:sdtPr>
                    <w:sdtEndPr/>
                    <w:sdtContent>
                      <w:r w:rsidR="00C57966" w:rsidRPr="006835DD">
                        <w:rPr>
                          <w:b/>
                        </w:rPr>
                        <w:t>Objective</w:t>
                      </w:r>
                    </w:sdtContent>
                  </w:sdt>
                </w:p>
                <w:p w:rsidR="005A7E57" w:rsidRDefault="009C2FF8" w:rsidP="006835DD">
                  <w:pPr>
                    <w:tabs>
                      <w:tab w:val="left" w:pos="3261"/>
                      <w:tab w:val="left" w:pos="3969"/>
                    </w:tabs>
                    <w:spacing w:line="240" w:lineRule="auto"/>
                  </w:pPr>
                  <w:r>
                    <w:t>Take advantages of skill &amp; experience working in professional environment, improvement and promotion for opportunity in the company. Become a professional Staff and bring a lot value to Company.</w:t>
                  </w:r>
                </w:p>
              </w:tc>
            </w:tr>
            <w:tr w:rsidR="00463463" w:rsidRPr="005152F2" w:rsidTr="002723F6">
              <w:tc>
                <w:tcPr>
                  <w:tcW w:w="2978" w:type="dxa"/>
                  <w:tcMar>
                    <w:top w:w="374" w:type="dxa"/>
                    <w:bottom w:w="115" w:type="dxa"/>
                  </w:tcMar>
                </w:tcPr>
                <w:p w:rsidR="00350BBE" w:rsidRPr="00350BBE" w:rsidRDefault="00350BBE" w:rsidP="00350BBE">
                  <w:pPr>
                    <w:pStyle w:val="TableParagraph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350BBE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HOBBIES</w:t>
                  </w:r>
                </w:p>
                <w:p w:rsidR="00350BBE" w:rsidRPr="00350BBE" w:rsidRDefault="00350BBE" w:rsidP="00350BBE">
                  <w:pPr>
                    <w:pStyle w:val="TableParagraph"/>
                    <w:numPr>
                      <w:ilvl w:val="0"/>
                      <w:numId w:val="4"/>
                    </w:numPr>
                    <w:tabs>
                      <w:tab w:val="left" w:pos="823"/>
                      <w:tab w:val="left" w:pos="824"/>
                    </w:tabs>
                    <w:spacing w:line="342" w:lineRule="exac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50BBE">
                    <w:rPr>
                      <w:rFonts w:asciiTheme="minorHAnsi" w:hAnsiTheme="minorHAnsi"/>
                      <w:sz w:val="20"/>
                      <w:szCs w:val="20"/>
                    </w:rPr>
                    <w:t>Reading</w:t>
                  </w:r>
                  <w:r w:rsidR="00AB528A">
                    <w:rPr>
                      <w:rFonts w:asciiTheme="minorHAnsi" w:hAnsiTheme="minorHAnsi"/>
                      <w:sz w:val="20"/>
                      <w:szCs w:val="20"/>
                    </w:rPr>
                    <w:t xml:space="preserve"> news and </w:t>
                  </w:r>
                  <w:r w:rsidRPr="00350BBE">
                    <w:rPr>
                      <w:rFonts w:asciiTheme="minorHAnsi" w:hAnsiTheme="minorHAnsi"/>
                      <w:sz w:val="20"/>
                      <w:szCs w:val="20"/>
                    </w:rPr>
                    <w:t>book</w:t>
                  </w:r>
                </w:p>
                <w:p w:rsidR="00350BBE" w:rsidRPr="00350BBE" w:rsidRDefault="00350BBE" w:rsidP="00350BBE">
                  <w:pPr>
                    <w:pStyle w:val="TableParagraph"/>
                    <w:numPr>
                      <w:ilvl w:val="0"/>
                      <w:numId w:val="4"/>
                    </w:numPr>
                    <w:tabs>
                      <w:tab w:val="left" w:pos="823"/>
                      <w:tab w:val="left" w:pos="824"/>
                    </w:tabs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50BBE">
                    <w:rPr>
                      <w:rFonts w:asciiTheme="minorHAnsi" w:hAnsiTheme="minorHAnsi"/>
                      <w:sz w:val="20"/>
                      <w:szCs w:val="20"/>
                    </w:rPr>
                    <w:t>Listening to</w:t>
                  </w:r>
                  <w:r w:rsidR="00AB528A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  <w:r w:rsidRPr="00350BBE">
                    <w:rPr>
                      <w:rFonts w:asciiTheme="minorHAnsi" w:hAnsiTheme="minorHAnsi"/>
                      <w:sz w:val="20"/>
                      <w:szCs w:val="20"/>
                    </w:rPr>
                    <w:t>music</w:t>
                  </w:r>
                </w:p>
                <w:p w:rsidR="00350BBE" w:rsidRPr="00350BBE" w:rsidRDefault="00350BBE" w:rsidP="00350BBE">
                  <w:pPr>
                    <w:pStyle w:val="TableParagraph"/>
                    <w:numPr>
                      <w:ilvl w:val="0"/>
                      <w:numId w:val="4"/>
                    </w:numPr>
                    <w:tabs>
                      <w:tab w:val="left" w:pos="823"/>
                      <w:tab w:val="left" w:pos="824"/>
                    </w:tabs>
                    <w:spacing w:line="342" w:lineRule="exac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350BBE">
                    <w:rPr>
                      <w:rFonts w:asciiTheme="minorHAnsi" w:hAnsiTheme="minorHAnsi"/>
                      <w:sz w:val="20"/>
                      <w:szCs w:val="20"/>
                    </w:rPr>
                    <w:t>Travelling</w:t>
                  </w:r>
                  <w:r w:rsidR="003126C5">
                    <w:rPr>
                      <w:rFonts w:asciiTheme="minorHAnsi" w:hAnsiTheme="minorHAnsi"/>
                      <w:sz w:val="20"/>
                      <w:szCs w:val="20"/>
                    </w:rPr>
                    <w:t xml:space="preserve"> with friends</w:t>
                  </w:r>
                </w:p>
                <w:p w:rsidR="006835DD" w:rsidRPr="002D7651" w:rsidRDefault="005C2B6F" w:rsidP="00AB528A">
                  <w:pPr>
                    <w:pStyle w:val="TableParagraph"/>
                    <w:numPr>
                      <w:ilvl w:val="0"/>
                      <w:numId w:val="4"/>
                    </w:numPr>
                    <w:tabs>
                      <w:tab w:val="left" w:pos="823"/>
                      <w:tab w:val="left" w:pos="824"/>
                    </w:tabs>
                    <w:spacing w:line="342" w:lineRule="exact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2D7651">
                    <w:rPr>
                      <w:rFonts w:asciiTheme="majorHAnsi" w:hAnsiTheme="majorHAnsi"/>
                      <w:sz w:val="20"/>
                      <w:szCs w:val="20"/>
                    </w:rPr>
                    <w:t>Walking</w:t>
                  </w:r>
                </w:p>
              </w:tc>
            </w:tr>
            <w:tr w:rsidR="00357AFA" w:rsidRPr="005152F2" w:rsidTr="002723F6">
              <w:trPr>
                <w:trHeight w:val="269"/>
              </w:trPr>
              <w:tc>
                <w:tcPr>
                  <w:tcW w:w="2978" w:type="dxa"/>
                  <w:tcMar>
                    <w:top w:w="374" w:type="dxa"/>
                    <w:bottom w:w="115" w:type="dxa"/>
                  </w:tcMar>
                </w:tcPr>
                <w:p w:rsidR="00357AFA" w:rsidRDefault="00357AFA" w:rsidP="006835DD">
                  <w:pPr>
                    <w:pStyle w:val="Heading3"/>
                    <w:tabs>
                      <w:tab w:val="left" w:pos="1985"/>
                      <w:tab w:val="left" w:pos="3969"/>
                    </w:tabs>
                    <w:spacing w:line="240" w:lineRule="auto"/>
                  </w:pPr>
                </w:p>
              </w:tc>
            </w:tr>
          </w:tbl>
          <w:p w:rsidR="00B93310" w:rsidRPr="005152F2" w:rsidRDefault="00B93310" w:rsidP="006835DD">
            <w:pPr>
              <w:tabs>
                <w:tab w:val="left" w:pos="1985"/>
                <w:tab w:val="left" w:pos="3969"/>
              </w:tabs>
              <w:spacing w:line="240" w:lineRule="auto"/>
            </w:pPr>
          </w:p>
        </w:tc>
        <w:tc>
          <w:tcPr>
            <w:tcW w:w="499" w:type="dxa"/>
          </w:tcPr>
          <w:p w:rsidR="00B93310" w:rsidRPr="005152F2" w:rsidRDefault="00B93310" w:rsidP="006835DD">
            <w:pPr>
              <w:tabs>
                <w:tab w:val="left" w:pos="1985"/>
                <w:tab w:val="left" w:pos="3969"/>
              </w:tabs>
              <w:spacing w:line="240" w:lineRule="auto"/>
            </w:pPr>
          </w:p>
        </w:tc>
        <w:tc>
          <w:tcPr>
            <w:tcW w:w="6480" w:type="dxa"/>
          </w:tcPr>
          <w:tbl>
            <w:tblPr>
              <w:tblW w:w="6662" w:type="dxa"/>
              <w:tblInd w:w="68" w:type="dxa"/>
              <w:tblLayout w:type="fixed"/>
              <w:tblLook w:val="04A0" w:firstRow="1" w:lastRow="0" w:firstColumn="1" w:lastColumn="0" w:noHBand="0" w:noVBand="1"/>
            </w:tblPr>
            <w:tblGrid>
              <w:gridCol w:w="6662"/>
            </w:tblGrid>
            <w:tr w:rsidR="008F6337" w:rsidTr="008C7E9B">
              <w:trPr>
                <w:trHeight w:val="5425"/>
              </w:trPr>
              <w:tc>
                <w:tcPr>
                  <w:tcW w:w="666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E2512C" w:rsidRPr="00A910F8" w:rsidRDefault="007E2ECA" w:rsidP="00A910F8">
                  <w:pPr>
                    <w:pStyle w:val="Heading2"/>
                    <w:tabs>
                      <w:tab w:val="left" w:pos="2774"/>
                    </w:tabs>
                    <w:spacing w:line="240" w:lineRule="auto"/>
                    <w:ind w:right="-268" w:hanging="790"/>
                    <w:rPr>
                      <w:rFonts w:eastAsia="Batang"/>
                      <w:b/>
                      <w:lang w:eastAsia="ko-KR"/>
                    </w:rPr>
                  </w:pPr>
                  <w:sdt>
                    <w:sdtPr>
                      <w:rPr>
                        <w:b/>
                      </w:rPr>
                      <w:alias w:val="Experience:"/>
                      <w:tag w:val="Experience:"/>
                      <w:id w:val="1217937480"/>
                      <w:placeholder>
                        <w:docPart w:val="11DB57558E5047C18E1CFABD082F4CE3"/>
                      </w:placeholder>
                      <w:temporary/>
                      <w:showingPlcHdr/>
                    </w:sdtPr>
                    <w:sdtEndPr/>
                    <w:sdtContent>
                      <w:r w:rsidR="003053D9" w:rsidRPr="006835DD">
                        <w:rPr>
                          <w:b/>
                        </w:rPr>
                        <w:t>Experience</w:t>
                      </w:r>
                    </w:sdtContent>
                  </w:sdt>
                </w:p>
                <w:p w:rsidR="00E2512C" w:rsidRDefault="00E2512C" w:rsidP="006835DD">
                  <w:pPr>
                    <w:pStyle w:val="Heading4"/>
                    <w:tabs>
                      <w:tab w:val="left" w:pos="2774"/>
                    </w:tabs>
                    <w:spacing w:line="240" w:lineRule="auto"/>
                    <w:ind w:right="-268" w:hanging="790"/>
                    <w:rPr>
                      <w:rFonts w:eastAsia="Batang"/>
                      <w:u w:val="double"/>
                      <w:lang w:eastAsia="ko-KR"/>
                    </w:rPr>
                  </w:pPr>
                </w:p>
                <w:p w:rsidR="002723F6" w:rsidRDefault="002723F6" w:rsidP="002723F6">
                  <w:pPr>
                    <w:pStyle w:val="Heading4"/>
                    <w:tabs>
                      <w:tab w:val="left" w:pos="2774"/>
                    </w:tabs>
                    <w:spacing w:line="240" w:lineRule="auto"/>
                    <w:ind w:left="439" w:right="-268" w:hanging="1370"/>
                    <w:jc w:val="both"/>
                    <w:rPr>
                      <w:rFonts w:ascii="Tahoma" w:eastAsia="Batang" w:hAnsi="Tahoma"/>
                      <w:u w:val="double"/>
                      <w:lang w:val="vi-VN" w:eastAsia="ko-KR"/>
                    </w:rPr>
                  </w:pPr>
                  <w:r>
                    <w:rPr>
                      <w:rFonts w:ascii="Tahoma" w:eastAsia="Batang" w:hAnsi="Tahoma"/>
                      <w:u w:val="double"/>
                      <w:lang w:val="vi-VN" w:eastAsia="ko-KR"/>
                    </w:rPr>
                    <w:t xml:space="preserve">              </w:t>
                  </w:r>
                </w:p>
                <w:p w:rsidR="00E2512C" w:rsidRPr="008C7E9B" w:rsidRDefault="00667030" w:rsidP="00667030">
                  <w:pPr>
                    <w:pStyle w:val="Heading4"/>
                    <w:tabs>
                      <w:tab w:val="left" w:pos="2774"/>
                    </w:tabs>
                    <w:spacing w:line="240" w:lineRule="auto"/>
                    <w:ind w:left="439" w:right="-268" w:hanging="1370"/>
                    <w:rPr>
                      <w:rFonts w:ascii="Tahoma" w:eastAsia="Batang" w:hAnsi="Tahoma"/>
                      <w:sz w:val="21"/>
                      <w:szCs w:val="21"/>
                      <w:u w:val="double"/>
                      <w:lang w:val="vi-VN" w:eastAsia="ko-KR"/>
                    </w:rPr>
                  </w:pPr>
                  <w:r>
                    <w:rPr>
                      <w:rFonts w:ascii="Tahoma" w:eastAsia="Batang" w:hAnsi="Tahoma"/>
                      <w:u w:val="double"/>
                      <w:lang w:val="vi-VN" w:eastAsia="ko-KR"/>
                    </w:rPr>
                    <w:t xml:space="preserve">  </w:t>
                  </w:r>
                  <w:r w:rsidRPr="008C7E9B">
                    <w:rPr>
                      <w:rFonts w:ascii="Tahoma" w:eastAsia="Batang" w:hAnsi="Tahoma"/>
                      <w:sz w:val="21"/>
                      <w:szCs w:val="21"/>
                      <w:u w:val="double"/>
                      <w:lang w:val="vi-VN" w:eastAsia="ko-KR"/>
                    </w:rPr>
                    <w:t>viet nam elictrical refrigeration and equiment      investment</w:t>
                  </w:r>
                </w:p>
                <w:p w:rsidR="00E2512C" w:rsidRPr="00062D17" w:rsidRDefault="004965D5" w:rsidP="000152BD">
                  <w:pPr>
                    <w:pStyle w:val="Heading5"/>
                    <w:tabs>
                      <w:tab w:val="left" w:pos="2774"/>
                    </w:tabs>
                    <w:spacing w:line="240" w:lineRule="auto"/>
                    <w:ind w:right="-268"/>
                    <w:rPr>
                      <w:rFonts w:ascii="Tahoma" w:eastAsia="Batang" w:hAnsi="Tahoma" w:cs="Arial"/>
                      <w:lang w:val="vi-VN" w:eastAsia="ko-KR"/>
                    </w:rPr>
                  </w:pPr>
                  <w:r>
                    <w:rPr>
                      <w:rFonts w:ascii="Tahoma" w:eastAsia="Batang" w:hAnsi="Tahoma"/>
                      <w:lang w:val="vi-VN" w:eastAsia="ko-KR"/>
                    </w:rPr>
                    <w:t>May</w:t>
                  </w:r>
                  <w:r w:rsidR="000C1BFC">
                    <w:rPr>
                      <w:rFonts w:eastAsia="Batang"/>
                      <w:lang w:eastAsia="ko-KR"/>
                    </w:rPr>
                    <w:t xml:space="preserve"> </w:t>
                  </w:r>
                  <w:r w:rsidR="00E2512C">
                    <w:t>201</w:t>
                  </w:r>
                  <w:r w:rsidR="0000776F">
                    <w:rPr>
                      <w:rFonts w:ascii="Tahoma" w:eastAsia="Batang" w:hAnsi="Tahoma"/>
                      <w:lang w:val="vi-VN" w:eastAsia="ko-KR"/>
                    </w:rPr>
                    <w:t>6</w:t>
                  </w:r>
                  <w:r w:rsidR="000C1BFC">
                    <w:rPr>
                      <w:rFonts w:eastAsia="Batang"/>
                      <w:lang w:eastAsia="ko-KR"/>
                    </w:rPr>
                    <w:t xml:space="preserve"> </w:t>
                  </w:r>
                  <w:r w:rsidR="00E2512C">
                    <w:t xml:space="preserve">- </w:t>
                  </w:r>
                  <w:r w:rsidR="00062D17">
                    <w:rPr>
                      <w:rFonts w:ascii="Tahoma" w:eastAsia="Batang" w:hAnsi="Tahoma"/>
                      <w:lang w:val="vi-VN" w:eastAsia="ko-KR"/>
                    </w:rPr>
                    <w:t>july</w:t>
                  </w:r>
                  <w:r w:rsidR="00062D17">
                    <w:rPr>
                      <w:rFonts w:eastAsia="Batang"/>
                      <w:lang w:eastAsia="ko-KR"/>
                    </w:rPr>
                    <w:t xml:space="preserve"> 201</w:t>
                  </w:r>
                  <w:r w:rsidR="00062D17">
                    <w:rPr>
                      <w:rFonts w:ascii="Tahoma" w:eastAsia="Batang" w:hAnsi="Tahoma"/>
                      <w:lang w:val="vi-VN" w:eastAsia="ko-KR"/>
                    </w:rPr>
                    <w:t>9</w:t>
                  </w:r>
                </w:p>
                <w:p w:rsidR="00E2512C" w:rsidRDefault="00BB4595" w:rsidP="003F65ED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-269"/>
                      <w:tab w:val="left" w:pos="2774"/>
                    </w:tabs>
                    <w:spacing w:line="240" w:lineRule="auto"/>
                    <w:ind w:right="-268"/>
                    <w:jc w:val="both"/>
                  </w:pPr>
                  <w:r>
                    <w:rPr>
                      <w:lang w:eastAsia="ko-KR"/>
                    </w:rPr>
                    <w:t>M</w:t>
                  </w:r>
                  <w:r>
                    <w:rPr>
                      <w:rFonts w:hint="eastAsia"/>
                      <w:lang w:eastAsia="ko-KR"/>
                    </w:rPr>
                    <w:t xml:space="preserve">aking ID </w:t>
                  </w:r>
                  <w:proofErr w:type="gramStart"/>
                  <w:r>
                    <w:rPr>
                      <w:rFonts w:hint="eastAsia"/>
                      <w:lang w:eastAsia="ko-KR"/>
                    </w:rPr>
                    <w:t>C</w:t>
                  </w:r>
                  <w:r>
                    <w:rPr>
                      <w:rFonts w:ascii="Arial" w:hAnsi="Arial" w:cs="Arial" w:hint="eastAsia"/>
                      <w:lang w:eastAsia="ko-KR"/>
                    </w:rPr>
                    <w:t>ard</w:t>
                  </w:r>
                  <w:proofErr w:type="gramEnd"/>
                  <w:r>
                    <w:rPr>
                      <w:rFonts w:ascii="Arial" w:hAnsi="Arial" w:cs="Arial" w:hint="eastAsia"/>
                      <w:lang w:eastAsia="ko-KR"/>
                    </w:rPr>
                    <w:t xml:space="preserve"> for worker.</w:t>
                  </w:r>
                </w:p>
                <w:p w:rsidR="00E2512C" w:rsidRDefault="00E2512C" w:rsidP="000C1BFC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774"/>
                    </w:tabs>
                    <w:spacing w:line="240" w:lineRule="auto"/>
                    <w:ind w:right="-268"/>
                    <w:jc w:val="both"/>
                  </w:pPr>
                  <w:r>
                    <w:t xml:space="preserve">Prepare work permit for </w:t>
                  </w:r>
                  <w:r w:rsidRPr="00BE487A">
                    <w:t>engineer</w:t>
                  </w:r>
                  <w:r>
                    <w:t xml:space="preserve"> and worker in site.</w:t>
                  </w:r>
                </w:p>
                <w:p w:rsidR="00E2512C" w:rsidRDefault="00E2512C" w:rsidP="000C1BFC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774"/>
                    </w:tabs>
                    <w:spacing w:line="240" w:lineRule="auto"/>
                    <w:ind w:right="-268"/>
                    <w:jc w:val="both"/>
                  </w:pPr>
                  <w:r w:rsidRPr="008F0DF3">
                    <w:t>Timekeeper for workers</w:t>
                  </w:r>
                  <w:r w:rsidR="00DE3B0D">
                    <w:t>.</w:t>
                  </w:r>
                </w:p>
                <w:p w:rsidR="002723F6" w:rsidRPr="002723F6" w:rsidRDefault="002723F6" w:rsidP="000C1BFC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774"/>
                    </w:tabs>
                    <w:spacing w:line="240" w:lineRule="auto"/>
                    <w:ind w:right="-268"/>
                    <w:jc w:val="both"/>
                    <w:rPr>
                      <w:rFonts w:asciiTheme="majorHAnsi" w:hAnsiTheme="majorHAnsi"/>
                    </w:rPr>
                  </w:pPr>
                  <w:r w:rsidRPr="002723F6">
                    <w:rPr>
                      <w:rFonts w:asciiTheme="majorHAnsi" w:hAnsiTheme="majorHAnsi"/>
                      <w:lang w:eastAsia="ko-KR"/>
                    </w:rPr>
                    <w:t>Buy office supplies</w:t>
                  </w:r>
                  <w:r w:rsidRPr="002723F6">
                    <w:rPr>
                      <w:rFonts w:asciiTheme="majorHAnsi" w:hAnsiTheme="majorHAnsi"/>
                      <w:lang w:val="vi-VN" w:eastAsia="ko-KR"/>
                    </w:rPr>
                    <w:t>, materials and reimbursement</w:t>
                  </w:r>
                </w:p>
                <w:p w:rsidR="002D0746" w:rsidRPr="002723F6" w:rsidRDefault="002723F6" w:rsidP="002723F6">
                  <w:pPr>
                    <w:tabs>
                      <w:tab w:val="left" w:pos="2774"/>
                    </w:tabs>
                    <w:spacing w:line="240" w:lineRule="auto"/>
                    <w:ind w:left="1080" w:right="-268"/>
                    <w:jc w:val="both"/>
                  </w:pPr>
                  <w:r w:rsidRPr="002723F6">
                    <w:rPr>
                      <w:rFonts w:asciiTheme="majorHAnsi" w:hAnsiTheme="majorHAnsi"/>
                      <w:lang w:val="vi-VN" w:eastAsia="ko-KR"/>
                    </w:rPr>
                    <w:t xml:space="preserve">      </w:t>
                  </w:r>
                  <w:r w:rsidR="004965D5">
                    <w:rPr>
                      <w:rFonts w:asciiTheme="majorHAnsi" w:hAnsiTheme="majorHAnsi"/>
                      <w:lang w:val="vi-VN" w:eastAsia="ko-KR"/>
                    </w:rPr>
                    <w:t>with</w:t>
                  </w:r>
                  <w:r w:rsidRPr="002723F6">
                    <w:rPr>
                      <w:rFonts w:asciiTheme="majorHAnsi" w:hAnsiTheme="majorHAnsi"/>
                      <w:lang w:val="vi-VN" w:eastAsia="ko-KR"/>
                    </w:rPr>
                    <w:t xml:space="preserve"> company</w:t>
                  </w:r>
                  <w:r w:rsidRPr="002723F6">
                    <w:rPr>
                      <w:rFonts w:ascii="Tahoma" w:hAnsi="Tahoma"/>
                      <w:lang w:val="vi-VN" w:eastAsia="ko-KR"/>
                    </w:rPr>
                    <w:t>.</w:t>
                  </w:r>
                </w:p>
                <w:p w:rsidR="000C1BFC" w:rsidRPr="00D57F82" w:rsidRDefault="008C7E9B" w:rsidP="00D57F82">
                  <w:pPr>
                    <w:pStyle w:val="Vnbnnidung20"/>
                    <w:numPr>
                      <w:ilvl w:val="0"/>
                      <w:numId w:val="5"/>
                    </w:numPr>
                    <w:tabs>
                      <w:tab w:val="left" w:pos="319"/>
                    </w:tabs>
                    <w:spacing w:line="235" w:lineRule="exact"/>
                    <w:ind w:right="-257"/>
                    <w:rPr>
                      <w:rStyle w:val="Vnbnnidung29"/>
                      <w:rFonts w:asciiTheme="majorHAnsi" w:hAnsiTheme="majorHAnsi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Vnbnnidung29"/>
                      <w:rFonts w:asciiTheme="majorHAnsi" w:hAnsiTheme="majorHAnsi"/>
                      <w:b w:val="0"/>
                      <w:bCs w:val="0"/>
                      <w:sz w:val="20"/>
                      <w:szCs w:val="20"/>
                    </w:rPr>
                    <w:t>Manage documents,</w:t>
                  </w:r>
                  <w:r w:rsidR="000C1BFC" w:rsidRPr="007F24D4">
                    <w:rPr>
                      <w:rStyle w:val="Vnbnnidung29"/>
                      <w:rFonts w:asciiTheme="majorHAnsi" w:hAnsiTheme="maj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802488">
                    <w:rPr>
                      <w:rStyle w:val="Vnbnnidung29"/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profile for employee and staff</w:t>
                  </w:r>
                  <w:r w:rsidR="00D57F82">
                    <w:rPr>
                      <w:rStyle w:val="Vnbnnidung29"/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.</w:t>
                  </w:r>
                  <w:r w:rsidR="000152BD" w:rsidRPr="00D57F82">
                    <w:rPr>
                      <w:rStyle w:val="Vnbnnidung29"/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ab/>
                  </w:r>
                  <w:r w:rsidR="000C1BFC" w:rsidRPr="00D57F82">
                    <w:rPr>
                      <w:rStyle w:val="Vnbnnidung29"/>
                      <w:rFonts w:asciiTheme="majorHAnsi" w:hAnsiTheme="maj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  <w:p w:rsidR="00802488" w:rsidRPr="0000776F" w:rsidRDefault="00802488" w:rsidP="00802488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774"/>
                    </w:tabs>
                    <w:spacing w:line="240" w:lineRule="auto"/>
                    <w:ind w:right="-268"/>
                    <w:jc w:val="both"/>
                  </w:pPr>
                  <w:r>
                    <w:t>Prepare other relevant document</w:t>
                  </w:r>
                  <w:r>
                    <w:rPr>
                      <w:rFonts w:hint="eastAsia"/>
                      <w:lang w:eastAsia="ko-KR"/>
                    </w:rPr>
                    <w:t>.</w:t>
                  </w:r>
                </w:p>
                <w:p w:rsidR="0000776F" w:rsidRDefault="0000776F" w:rsidP="0000776F">
                  <w:pPr>
                    <w:pStyle w:val="ListParagraph"/>
                    <w:tabs>
                      <w:tab w:val="left" w:pos="2774"/>
                    </w:tabs>
                    <w:spacing w:line="240" w:lineRule="auto"/>
                    <w:ind w:left="1440" w:right="-268"/>
                    <w:jc w:val="both"/>
                  </w:pPr>
                </w:p>
                <w:p w:rsidR="00802488" w:rsidRPr="007F24D4" w:rsidRDefault="00802488" w:rsidP="00802488">
                  <w:pPr>
                    <w:pStyle w:val="Vnbnnidung20"/>
                    <w:tabs>
                      <w:tab w:val="left" w:pos="319"/>
                    </w:tabs>
                    <w:spacing w:line="235" w:lineRule="exact"/>
                    <w:ind w:left="1440"/>
                    <w:rPr>
                      <w:rStyle w:val="Vnbnnidung29"/>
                      <w:rFonts w:asciiTheme="majorHAnsi" w:hAnsiTheme="majorHAnsi"/>
                      <w:b w:val="0"/>
                      <w:bCs w:val="0"/>
                      <w:sz w:val="20"/>
                      <w:szCs w:val="20"/>
                    </w:rPr>
                  </w:pPr>
                </w:p>
                <w:p w:rsidR="00360A31" w:rsidRDefault="00360A31" w:rsidP="00360A31">
                  <w:pPr>
                    <w:pStyle w:val="Vnbnnidung20"/>
                    <w:tabs>
                      <w:tab w:val="left" w:pos="319"/>
                    </w:tabs>
                    <w:spacing w:line="235" w:lineRule="exact"/>
                    <w:rPr>
                      <w:rStyle w:val="Vnbnnidung29"/>
                      <w:b w:val="0"/>
                      <w:bCs w:val="0"/>
                      <w:sz w:val="24"/>
                      <w:szCs w:val="24"/>
                    </w:rPr>
                  </w:pPr>
                </w:p>
                <w:p w:rsidR="00360A31" w:rsidRDefault="00360A31" w:rsidP="00360A31">
                  <w:pPr>
                    <w:pStyle w:val="Vnbnnidung20"/>
                    <w:tabs>
                      <w:tab w:val="left" w:pos="319"/>
                    </w:tabs>
                    <w:spacing w:line="235" w:lineRule="exact"/>
                    <w:rPr>
                      <w:rStyle w:val="Vnbnnidung29"/>
                      <w:b w:val="0"/>
                      <w:bCs w:val="0"/>
                      <w:sz w:val="24"/>
                      <w:szCs w:val="24"/>
                    </w:rPr>
                  </w:pPr>
                </w:p>
                <w:p w:rsidR="009C2FF8" w:rsidRPr="00802488" w:rsidRDefault="009C2FF8" w:rsidP="00802488">
                  <w:pPr>
                    <w:tabs>
                      <w:tab w:val="left" w:pos="2774"/>
                    </w:tabs>
                    <w:spacing w:line="240" w:lineRule="auto"/>
                    <w:ind w:right="-268"/>
                    <w:jc w:val="both"/>
                    <w:rPr>
                      <w:rFonts w:ascii="Tahoma" w:hAnsi="Tahoma"/>
                      <w:lang w:val="vi-VN"/>
                    </w:rPr>
                  </w:pPr>
                </w:p>
                <w:p w:rsidR="001B6FB4" w:rsidRDefault="003E6FDF" w:rsidP="000C1BFC">
                  <w:pPr>
                    <w:pStyle w:val="Heading5"/>
                    <w:tabs>
                      <w:tab w:val="left" w:pos="2774"/>
                    </w:tabs>
                    <w:spacing w:line="240" w:lineRule="auto"/>
                    <w:ind w:left="1440" w:right="-268"/>
                    <w:jc w:val="both"/>
                  </w:pPr>
                  <w:r>
                    <w:t xml:space="preserve">  </w:t>
                  </w:r>
                </w:p>
                <w:p w:rsidR="00A910F8" w:rsidRDefault="00A910F8" w:rsidP="00A910F8"/>
                <w:p w:rsidR="00360A31" w:rsidRPr="00A910F8" w:rsidRDefault="00360A31" w:rsidP="00A910F8"/>
              </w:tc>
            </w:tr>
            <w:tr w:rsidR="008F6337" w:rsidTr="008C7E9B">
              <w:trPr>
                <w:trHeight w:val="3168"/>
              </w:trPr>
              <w:tc>
                <w:tcPr>
                  <w:tcW w:w="666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6835DD" w:rsidRDefault="007E2ECA" w:rsidP="006835DD">
                  <w:pPr>
                    <w:pStyle w:val="Heading2"/>
                    <w:tabs>
                      <w:tab w:val="left" w:pos="2774"/>
                    </w:tabs>
                    <w:spacing w:line="240" w:lineRule="auto"/>
                    <w:ind w:right="-268" w:hanging="790"/>
                    <w:rPr>
                      <w:b/>
                    </w:rPr>
                  </w:pPr>
                  <w:sdt>
                    <w:sdtPr>
                      <w:rPr>
                        <w:b/>
                      </w:rPr>
                      <w:alias w:val="Education:"/>
                      <w:tag w:val="Education:"/>
                      <w:id w:val="1349516922"/>
                      <w:placeholder>
                        <w:docPart w:val="27F9166D5FF64A61897644154760D41A"/>
                      </w:placeholder>
                      <w:temporary/>
                      <w:showingPlcHdr/>
                    </w:sdtPr>
                    <w:sdtEndPr/>
                    <w:sdtContent>
                      <w:r w:rsidR="003053D9" w:rsidRPr="006835DD">
                        <w:rPr>
                          <w:b/>
                        </w:rPr>
                        <w:t>Education</w:t>
                      </w:r>
                    </w:sdtContent>
                  </w:sdt>
                </w:p>
                <w:p w:rsidR="008F6337" w:rsidRDefault="009C2FF8" w:rsidP="00C57966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774"/>
                    </w:tabs>
                    <w:spacing w:line="240" w:lineRule="auto"/>
                    <w:ind w:right="-268"/>
                  </w:pPr>
                  <w:r>
                    <w:t>HAI PHONG</w:t>
                  </w:r>
                  <w:r w:rsidR="00C1646D">
                    <w:t xml:space="preserve"> </w:t>
                  </w:r>
                  <w:r>
                    <w:t>UNIVERSITY</w:t>
                  </w:r>
                </w:p>
                <w:p w:rsidR="009C2FF8" w:rsidRPr="00F139CA" w:rsidRDefault="009C2FF8" w:rsidP="006835DD">
                  <w:pPr>
                    <w:tabs>
                      <w:tab w:val="left" w:pos="2774"/>
                    </w:tabs>
                    <w:spacing w:line="240" w:lineRule="auto"/>
                    <w:ind w:right="-268" w:hanging="790"/>
                    <w:rPr>
                      <w:rFonts w:ascii="Tahoma" w:hAnsi="Tahoma"/>
                      <w:lang w:val="vi-VN"/>
                    </w:rPr>
                  </w:pPr>
                  <w:r w:rsidRPr="006835DD">
                    <w:rPr>
                      <w:b/>
                    </w:rPr>
                    <w:t>MAYJOR</w:t>
                  </w:r>
                  <w:r>
                    <w:t xml:space="preserve">: </w:t>
                  </w:r>
                  <w:r w:rsidR="00F139CA">
                    <w:rPr>
                      <w:rFonts w:ascii="Tahoma" w:hAnsi="Tahoma"/>
                      <w:b/>
                      <w:lang w:val="vi-VN"/>
                    </w:rPr>
                    <w:t>FOREIGN TRADE ECONOMY</w:t>
                  </w:r>
                </w:p>
                <w:p w:rsidR="009C2FF8" w:rsidRDefault="009C2FF8" w:rsidP="006835DD">
                  <w:pPr>
                    <w:tabs>
                      <w:tab w:val="left" w:pos="2774"/>
                    </w:tabs>
                    <w:spacing w:line="240" w:lineRule="auto"/>
                    <w:ind w:right="-268" w:hanging="790"/>
                  </w:pPr>
                  <w:r>
                    <w:t>SEP 201</w:t>
                  </w:r>
                  <w:r w:rsidR="001E4FA7">
                    <w:t>1</w:t>
                  </w:r>
                  <w:r w:rsidR="00AB528A">
                    <w:t>- JULY</w:t>
                  </w:r>
                  <w:r>
                    <w:t xml:space="preserve"> 201</w:t>
                  </w:r>
                  <w:r w:rsidR="00AB528A">
                    <w:t>5</w:t>
                  </w:r>
                </w:p>
                <w:p w:rsidR="009C2FF8" w:rsidRPr="00062D17" w:rsidRDefault="008F0DF3" w:rsidP="006835DD">
                  <w:pPr>
                    <w:tabs>
                      <w:tab w:val="left" w:pos="2774"/>
                    </w:tabs>
                    <w:spacing w:line="240" w:lineRule="auto"/>
                    <w:ind w:right="-268" w:hanging="790"/>
                    <w:rPr>
                      <w:rFonts w:ascii="Tahoma" w:hAnsi="Tahoma"/>
                      <w:b/>
                      <w:lang w:val="vi-VN"/>
                    </w:rPr>
                  </w:pPr>
                  <w:r>
                    <w:t>GPA</w:t>
                  </w:r>
                  <w:r w:rsidR="009C2FF8">
                    <w:t xml:space="preserve">: </w:t>
                  </w:r>
                  <w:r w:rsidR="00AB528A" w:rsidRPr="00AB528A">
                    <w:rPr>
                      <w:b/>
                    </w:rPr>
                    <w:t>2.</w:t>
                  </w:r>
                  <w:r w:rsidR="00F578CE">
                    <w:rPr>
                      <w:rFonts w:ascii="Tahoma" w:hAnsi="Tahoma"/>
                      <w:b/>
                      <w:lang w:val="vi-VN"/>
                    </w:rPr>
                    <w:t>74</w:t>
                  </w:r>
                </w:p>
                <w:p w:rsidR="008F0DF3" w:rsidRDefault="008F0DF3" w:rsidP="006835DD">
                  <w:pPr>
                    <w:tabs>
                      <w:tab w:val="left" w:pos="2774"/>
                    </w:tabs>
                    <w:spacing w:line="240" w:lineRule="auto"/>
                    <w:ind w:right="-268" w:hanging="790"/>
                    <w:rPr>
                      <w:b/>
                    </w:rPr>
                  </w:pPr>
                  <w:r>
                    <w:rPr>
                      <w:b/>
                    </w:rPr>
                    <w:t>Degree classification: GOOD</w:t>
                  </w:r>
                </w:p>
                <w:p w:rsidR="00C57966" w:rsidRDefault="00C57966" w:rsidP="00C57966">
                  <w:pPr>
                    <w:pStyle w:val="ListParagraph"/>
                    <w:tabs>
                      <w:tab w:val="left" w:pos="2774"/>
                    </w:tabs>
                    <w:spacing w:line="240" w:lineRule="auto"/>
                    <w:ind w:left="2160" w:right="-268"/>
                    <w:jc w:val="both"/>
                    <w:rPr>
                      <w:rFonts w:ascii="Tahoma" w:hAnsi="Tahoma"/>
                      <w:b/>
                      <w:lang w:val="vi-VN"/>
                    </w:rPr>
                  </w:pPr>
                </w:p>
                <w:p w:rsidR="000A42B9" w:rsidRDefault="000A42B9" w:rsidP="00C57966">
                  <w:pPr>
                    <w:pStyle w:val="ListParagraph"/>
                    <w:tabs>
                      <w:tab w:val="left" w:pos="2774"/>
                    </w:tabs>
                    <w:spacing w:line="240" w:lineRule="auto"/>
                    <w:ind w:left="2160" w:right="-268"/>
                    <w:jc w:val="both"/>
                    <w:rPr>
                      <w:rFonts w:ascii="Tahoma" w:hAnsi="Tahoma"/>
                      <w:b/>
                      <w:lang w:val="vi-VN"/>
                    </w:rPr>
                  </w:pPr>
                </w:p>
                <w:p w:rsidR="000A42B9" w:rsidRPr="000A42B9" w:rsidRDefault="000A42B9" w:rsidP="00C57966">
                  <w:pPr>
                    <w:pStyle w:val="ListParagraph"/>
                    <w:tabs>
                      <w:tab w:val="left" w:pos="2774"/>
                    </w:tabs>
                    <w:spacing w:line="240" w:lineRule="auto"/>
                    <w:ind w:left="2160" w:right="-268"/>
                    <w:jc w:val="both"/>
                    <w:rPr>
                      <w:rFonts w:ascii="Tahoma" w:hAnsi="Tahoma"/>
                      <w:b/>
                      <w:lang w:val="vi-VN"/>
                    </w:rPr>
                  </w:pPr>
                </w:p>
                <w:p w:rsidR="00360A31" w:rsidRDefault="00360A31" w:rsidP="00C57966">
                  <w:pPr>
                    <w:pStyle w:val="ListParagraph"/>
                    <w:tabs>
                      <w:tab w:val="left" w:pos="2774"/>
                    </w:tabs>
                    <w:spacing w:line="240" w:lineRule="auto"/>
                    <w:ind w:left="2160" w:right="-268"/>
                    <w:jc w:val="both"/>
                    <w:rPr>
                      <w:b/>
                    </w:rPr>
                  </w:pPr>
                </w:p>
                <w:p w:rsidR="00360A31" w:rsidRDefault="00360A31" w:rsidP="00C57966">
                  <w:pPr>
                    <w:pStyle w:val="ListParagraph"/>
                    <w:tabs>
                      <w:tab w:val="left" w:pos="2774"/>
                    </w:tabs>
                    <w:spacing w:line="240" w:lineRule="auto"/>
                    <w:ind w:left="2160" w:right="-268"/>
                    <w:jc w:val="both"/>
                    <w:rPr>
                      <w:b/>
                    </w:rPr>
                  </w:pPr>
                </w:p>
                <w:p w:rsidR="00360A31" w:rsidRDefault="00360A31" w:rsidP="00C57966">
                  <w:pPr>
                    <w:pStyle w:val="ListParagraph"/>
                    <w:tabs>
                      <w:tab w:val="left" w:pos="2774"/>
                    </w:tabs>
                    <w:spacing w:line="240" w:lineRule="auto"/>
                    <w:ind w:left="2160" w:right="-268"/>
                    <w:jc w:val="both"/>
                    <w:rPr>
                      <w:b/>
                    </w:rPr>
                  </w:pPr>
                </w:p>
                <w:p w:rsidR="00360A31" w:rsidRDefault="00360A31" w:rsidP="00C57966">
                  <w:pPr>
                    <w:pStyle w:val="ListParagraph"/>
                    <w:tabs>
                      <w:tab w:val="left" w:pos="2774"/>
                    </w:tabs>
                    <w:spacing w:line="240" w:lineRule="auto"/>
                    <w:ind w:left="2160" w:right="-268"/>
                    <w:jc w:val="both"/>
                    <w:rPr>
                      <w:b/>
                    </w:rPr>
                  </w:pPr>
                </w:p>
                <w:p w:rsidR="00360A31" w:rsidRDefault="00360A31" w:rsidP="00C57966">
                  <w:pPr>
                    <w:pStyle w:val="ListParagraph"/>
                    <w:tabs>
                      <w:tab w:val="left" w:pos="2774"/>
                    </w:tabs>
                    <w:spacing w:line="240" w:lineRule="auto"/>
                    <w:ind w:left="2160" w:right="-268"/>
                    <w:jc w:val="both"/>
                    <w:rPr>
                      <w:b/>
                    </w:rPr>
                  </w:pPr>
                </w:p>
                <w:p w:rsidR="00A910F8" w:rsidRDefault="00A910F8" w:rsidP="00C57966">
                  <w:pPr>
                    <w:pStyle w:val="ListParagraph"/>
                    <w:tabs>
                      <w:tab w:val="left" w:pos="2774"/>
                    </w:tabs>
                    <w:spacing w:line="240" w:lineRule="auto"/>
                    <w:ind w:left="2160" w:right="-268"/>
                    <w:jc w:val="both"/>
                    <w:rPr>
                      <w:b/>
                    </w:rPr>
                  </w:pPr>
                </w:p>
                <w:p w:rsidR="00357AFA" w:rsidRPr="006835DD" w:rsidRDefault="00F008D2" w:rsidP="00357AFA">
                  <w:pPr>
                    <w:pStyle w:val="Heading2"/>
                    <w:tabs>
                      <w:tab w:val="left" w:pos="2774"/>
                    </w:tabs>
                    <w:spacing w:line="240" w:lineRule="auto"/>
                    <w:ind w:right="-268" w:hanging="790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skill</w:t>
                  </w:r>
                </w:p>
                <w:p w:rsidR="00C57966" w:rsidRPr="00C2337E" w:rsidRDefault="00357AFA" w:rsidP="00C57966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985"/>
                      <w:tab w:val="left" w:pos="3969"/>
                    </w:tabs>
                    <w:spacing w:line="240" w:lineRule="auto"/>
                    <w:jc w:val="both"/>
                  </w:pPr>
                  <w:r>
                    <w:t xml:space="preserve">Office, Creative, </w:t>
                  </w:r>
                  <w:r w:rsidRPr="006835DD">
                    <w:t>dynamic</w:t>
                  </w:r>
                </w:p>
                <w:p w:rsidR="00C57966" w:rsidRDefault="000152BD" w:rsidP="00C57966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985"/>
                      <w:tab w:val="left" w:pos="3969"/>
                    </w:tabs>
                    <w:spacing w:line="240" w:lineRule="auto"/>
                    <w:jc w:val="both"/>
                  </w:pPr>
                  <w:bookmarkStart w:id="0" w:name="_GoBack"/>
                  <w:bookmarkEnd w:id="0"/>
                  <w:r>
                    <w:t xml:space="preserve">Team work, independent work </w:t>
                  </w:r>
                  <w:r w:rsidRPr="000152BD">
                    <w:rPr>
                      <w:lang w:val="vi-VN"/>
                    </w:rPr>
                    <w:t>and m</w:t>
                  </w:r>
                  <w:proofErr w:type="spellStart"/>
                  <w:r w:rsidR="00357AFA">
                    <w:t>anagerment</w:t>
                  </w:r>
                  <w:proofErr w:type="spellEnd"/>
                  <w:r w:rsidR="00357AFA">
                    <w:t xml:space="preserve"> time</w:t>
                  </w:r>
                </w:p>
                <w:p w:rsidR="00C57966" w:rsidRDefault="00357AFA" w:rsidP="00C57966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985"/>
                      <w:tab w:val="left" w:pos="3969"/>
                    </w:tabs>
                    <w:spacing w:line="240" w:lineRule="auto"/>
                    <w:jc w:val="both"/>
                  </w:pPr>
                  <w:r w:rsidRPr="008F0DF3">
                    <w:t>The ability to adapt to the work environment</w:t>
                  </w:r>
                </w:p>
                <w:p w:rsidR="00357AFA" w:rsidRPr="00F9256E" w:rsidRDefault="00357AFA" w:rsidP="00C57966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985"/>
                      <w:tab w:val="left" w:pos="3969"/>
                    </w:tabs>
                    <w:spacing w:line="240" w:lineRule="auto"/>
                    <w:jc w:val="both"/>
                  </w:pPr>
                  <w:r w:rsidRPr="006835DD">
                    <w:t>Withstand high work pressure</w:t>
                  </w:r>
                </w:p>
                <w:p w:rsidR="00F9256E" w:rsidRPr="00F9256E" w:rsidRDefault="00F9256E" w:rsidP="00C57966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985"/>
                      <w:tab w:val="left" w:pos="3969"/>
                    </w:tabs>
                    <w:spacing w:line="240" w:lineRule="auto"/>
                    <w:jc w:val="both"/>
                  </w:pPr>
                  <w:r w:rsidRPr="00F9256E">
                    <w:rPr>
                      <w:lang w:val="vi-VN"/>
                    </w:rPr>
                    <w:t>Resolve reasonable and fast when problem happen</w:t>
                  </w:r>
                </w:p>
                <w:p w:rsidR="00A910F8" w:rsidRPr="00F9256E" w:rsidRDefault="00A910F8" w:rsidP="00A910F8">
                  <w:pPr>
                    <w:pStyle w:val="ListParagraph"/>
                    <w:tabs>
                      <w:tab w:val="left" w:pos="1985"/>
                      <w:tab w:val="left" w:pos="3969"/>
                    </w:tabs>
                    <w:spacing w:line="240" w:lineRule="auto"/>
                    <w:jc w:val="both"/>
                  </w:pPr>
                </w:p>
                <w:p w:rsidR="008C7E9B" w:rsidRPr="00F9256E" w:rsidRDefault="008C7E9B" w:rsidP="00A24648">
                  <w:pPr>
                    <w:pStyle w:val="Heading3"/>
                    <w:tabs>
                      <w:tab w:val="left" w:pos="1985"/>
                      <w:tab w:val="left" w:pos="3969"/>
                    </w:tabs>
                    <w:spacing w:line="240" w:lineRule="auto"/>
                    <w:rPr>
                      <w:rFonts w:asciiTheme="minorHAnsi" w:hAnsiTheme="minorHAnsi"/>
                      <w:b/>
                      <w:sz w:val="26"/>
                      <w:szCs w:val="26"/>
                      <w:lang w:val="vi-VN"/>
                    </w:rPr>
                  </w:pPr>
                </w:p>
                <w:p w:rsidR="00A24648" w:rsidRPr="00A24648" w:rsidRDefault="00A24648" w:rsidP="00A24648">
                  <w:pPr>
                    <w:pStyle w:val="Heading3"/>
                    <w:tabs>
                      <w:tab w:val="left" w:pos="1985"/>
                      <w:tab w:val="left" w:pos="3969"/>
                    </w:tabs>
                    <w:spacing w:line="240" w:lineRule="auto"/>
                    <w:rPr>
                      <w:b/>
                      <w:sz w:val="26"/>
                      <w:szCs w:val="26"/>
                    </w:rPr>
                  </w:pPr>
                  <w:r w:rsidRPr="00A24648">
                    <w:rPr>
                      <w:b/>
                      <w:sz w:val="26"/>
                      <w:szCs w:val="26"/>
                    </w:rPr>
                    <w:t>TRA</w:t>
                  </w:r>
                  <w:r w:rsidR="00C4425B">
                    <w:rPr>
                      <w:b/>
                      <w:sz w:val="26"/>
                      <w:szCs w:val="26"/>
                    </w:rPr>
                    <w:t>i</w:t>
                  </w:r>
                  <w:r w:rsidRPr="00A24648">
                    <w:rPr>
                      <w:b/>
                      <w:sz w:val="26"/>
                      <w:szCs w:val="26"/>
                    </w:rPr>
                    <w:t>NNING</w:t>
                  </w:r>
                </w:p>
                <w:p w:rsidR="00357AFA" w:rsidRDefault="00A24648" w:rsidP="00A24648">
                  <w:pPr>
                    <w:pStyle w:val="Heading3"/>
                    <w:tabs>
                      <w:tab w:val="left" w:pos="1985"/>
                      <w:tab w:val="left" w:pos="3969"/>
                    </w:tabs>
                    <w:spacing w:line="240" w:lineRule="auto"/>
                    <w:rPr>
                      <w:szCs w:val="20"/>
                    </w:rPr>
                  </w:pPr>
                  <w:r>
                    <w:t xml:space="preserve">Take advanced course of using Microsoft </w:t>
                  </w:r>
                  <w:proofErr w:type="gramStart"/>
                  <w:r>
                    <w:t>office(</w:t>
                  </w:r>
                  <w:proofErr w:type="gramEnd"/>
                  <w:r>
                    <w:t xml:space="preserve"> Word, Excel, Power point</w:t>
                  </w:r>
                  <w:r w:rsidR="00126913">
                    <w:rPr>
                      <w:szCs w:val="20"/>
                    </w:rPr>
                    <w:t>)+ english and</w:t>
                  </w:r>
                  <w:r w:rsidRPr="00A24648">
                    <w:rPr>
                      <w:szCs w:val="20"/>
                    </w:rPr>
                    <w:t xml:space="preserve"> get the</w:t>
                  </w:r>
                  <w:r w:rsidR="00126913">
                    <w:rPr>
                      <w:rFonts w:ascii="Tahoma" w:hAnsi="Tahoma"/>
                      <w:szCs w:val="20"/>
                      <w:lang w:val="vi-VN"/>
                    </w:rPr>
                    <w:t xml:space="preserve"> good</w:t>
                  </w:r>
                  <w:r w:rsidRPr="00A24648">
                    <w:rPr>
                      <w:szCs w:val="20"/>
                    </w:rPr>
                    <w:t xml:space="preserve"> certificate</w:t>
                  </w:r>
                </w:p>
                <w:p w:rsidR="00A24648" w:rsidRPr="00A24648" w:rsidRDefault="00A24648" w:rsidP="00A24648">
                  <w:pPr>
                    <w:pStyle w:val="Heading3"/>
                    <w:tabs>
                      <w:tab w:val="left" w:pos="1985"/>
                      <w:tab w:val="left" w:pos="3969"/>
                    </w:tabs>
                    <w:spacing w:line="240" w:lineRule="auto"/>
                    <w:jc w:val="both"/>
                    <w:rPr>
                      <w:szCs w:val="20"/>
                    </w:rPr>
                  </w:pPr>
                </w:p>
              </w:tc>
            </w:tr>
            <w:tr w:rsidR="008F6337" w:rsidTr="008C7E9B">
              <w:tc>
                <w:tcPr>
                  <w:tcW w:w="6662" w:type="dxa"/>
                </w:tcPr>
                <w:p w:rsidR="008F0DF3" w:rsidRDefault="008F0DF3" w:rsidP="00A24648">
                  <w:pPr>
                    <w:tabs>
                      <w:tab w:val="left" w:pos="2774"/>
                    </w:tabs>
                    <w:spacing w:line="240" w:lineRule="auto"/>
                    <w:ind w:right="-268" w:hanging="790"/>
                    <w:jc w:val="both"/>
                  </w:pPr>
                </w:p>
              </w:tc>
            </w:tr>
          </w:tbl>
          <w:p w:rsidR="00A24648" w:rsidRPr="00A24648" w:rsidRDefault="00A24648" w:rsidP="00A24648">
            <w:pPr>
              <w:pStyle w:val="TableParagraph"/>
              <w:tabs>
                <w:tab w:val="left" w:pos="823"/>
                <w:tab w:val="left" w:pos="824"/>
              </w:tabs>
              <w:spacing w:before="1"/>
              <w:jc w:val="center"/>
              <w:rPr>
                <w:rFonts w:ascii="Symbol"/>
                <w:sz w:val="28"/>
              </w:rPr>
            </w:pPr>
            <w:r w:rsidRPr="00A24648">
              <w:rPr>
                <w:b/>
                <w:color w:val="212121"/>
                <w:sz w:val="26"/>
                <w:szCs w:val="26"/>
              </w:rPr>
              <w:t>PERSONAL ATRIBUTES</w:t>
            </w:r>
          </w:p>
          <w:p w:rsidR="005C2B6F" w:rsidRDefault="005C2B6F" w:rsidP="00A24648">
            <w:pPr>
              <w:pStyle w:val="TableParagraph"/>
              <w:numPr>
                <w:ilvl w:val="0"/>
                <w:numId w:val="11"/>
              </w:numPr>
              <w:tabs>
                <w:tab w:val="left" w:pos="823"/>
                <w:tab w:val="left" w:pos="824"/>
              </w:tabs>
              <w:spacing w:before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Hardworking, responsible and enthusiastic</w:t>
            </w:r>
          </w:p>
          <w:p w:rsidR="00A24648" w:rsidRDefault="00A24648" w:rsidP="00A24648">
            <w:pPr>
              <w:pStyle w:val="TableParagraph"/>
              <w:numPr>
                <w:ilvl w:val="0"/>
                <w:numId w:val="11"/>
              </w:numPr>
              <w:tabs>
                <w:tab w:val="left" w:pos="823"/>
                <w:tab w:val="left" w:pos="824"/>
              </w:tabs>
              <w:spacing w:before="1"/>
              <w:rPr>
                <w:rFonts w:asciiTheme="majorHAnsi" w:hAnsiTheme="majorHAnsi"/>
                <w:sz w:val="20"/>
                <w:szCs w:val="20"/>
              </w:rPr>
            </w:pPr>
            <w:r w:rsidRPr="00A24648">
              <w:rPr>
                <w:rFonts w:asciiTheme="majorHAnsi" w:hAnsiTheme="majorHAnsi"/>
                <w:sz w:val="20"/>
                <w:szCs w:val="20"/>
              </w:rPr>
              <w:t>Confident</w:t>
            </w:r>
            <w:r w:rsidR="003C03A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A24648">
              <w:rPr>
                <w:rFonts w:asciiTheme="majorHAnsi" w:hAnsiTheme="majorHAnsi"/>
                <w:sz w:val="20"/>
                <w:szCs w:val="20"/>
              </w:rPr>
              <w:t>communicator</w:t>
            </w:r>
          </w:p>
          <w:p w:rsidR="00A24648" w:rsidRDefault="005C2B6F" w:rsidP="00A24648">
            <w:pPr>
              <w:pStyle w:val="TableParagraph"/>
              <w:numPr>
                <w:ilvl w:val="0"/>
                <w:numId w:val="11"/>
              </w:numPr>
              <w:tabs>
                <w:tab w:val="left" w:pos="823"/>
                <w:tab w:val="left" w:pos="824"/>
              </w:tabs>
              <w:spacing w:before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="00A24648" w:rsidRPr="00A24648">
              <w:rPr>
                <w:rFonts w:asciiTheme="majorHAnsi" w:hAnsiTheme="majorHAnsi"/>
                <w:sz w:val="20"/>
                <w:szCs w:val="20"/>
              </w:rPr>
              <w:t>eliable and</w:t>
            </w:r>
            <w:r w:rsidR="00AB528A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A24648" w:rsidRPr="00A24648">
              <w:rPr>
                <w:rFonts w:asciiTheme="majorHAnsi" w:hAnsiTheme="majorHAnsi"/>
                <w:sz w:val="20"/>
                <w:szCs w:val="20"/>
              </w:rPr>
              <w:t>honest</w:t>
            </w:r>
          </w:p>
          <w:p w:rsidR="00A24648" w:rsidRDefault="00A24648" w:rsidP="00A24648">
            <w:pPr>
              <w:pStyle w:val="TableParagraph"/>
              <w:numPr>
                <w:ilvl w:val="0"/>
                <w:numId w:val="11"/>
              </w:numPr>
              <w:tabs>
                <w:tab w:val="left" w:pos="823"/>
                <w:tab w:val="left" w:pos="824"/>
              </w:tabs>
              <w:spacing w:before="1"/>
              <w:rPr>
                <w:rFonts w:asciiTheme="majorHAnsi" w:hAnsiTheme="majorHAnsi"/>
                <w:sz w:val="20"/>
                <w:szCs w:val="20"/>
              </w:rPr>
            </w:pPr>
            <w:r w:rsidRPr="00A24648">
              <w:rPr>
                <w:rFonts w:asciiTheme="majorHAnsi" w:hAnsiTheme="majorHAnsi"/>
                <w:sz w:val="20"/>
                <w:szCs w:val="20"/>
              </w:rPr>
              <w:t>Fast learner, eager to</w:t>
            </w:r>
            <w:r w:rsidR="00AB528A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A24648">
              <w:rPr>
                <w:rFonts w:asciiTheme="majorHAnsi" w:hAnsiTheme="majorHAnsi"/>
                <w:sz w:val="20"/>
                <w:szCs w:val="20"/>
              </w:rPr>
              <w:t>learn</w:t>
            </w:r>
          </w:p>
          <w:p w:rsidR="00A24648" w:rsidRPr="00A24648" w:rsidRDefault="005C2B6F" w:rsidP="00A24648">
            <w:pPr>
              <w:pStyle w:val="TableParagraph"/>
              <w:numPr>
                <w:ilvl w:val="0"/>
                <w:numId w:val="11"/>
              </w:numPr>
              <w:tabs>
                <w:tab w:val="left" w:pos="823"/>
                <w:tab w:val="left" w:pos="824"/>
              </w:tabs>
              <w:spacing w:before="1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Carefull</w:t>
            </w:r>
            <w:proofErr w:type="spellEnd"/>
          </w:p>
          <w:p w:rsidR="00A24648" w:rsidRPr="00A24648" w:rsidRDefault="00AB528A" w:rsidP="005C2B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ind w:left="790" w:right="-268" w:hanging="79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</w:tc>
      </w:tr>
    </w:tbl>
    <w:p w:rsidR="00E941EF" w:rsidRDefault="00E941EF" w:rsidP="005C2B6F">
      <w:pPr>
        <w:pStyle w:val="NoSpacing"/>
        <w:tabs>
          <w:tab w:val="left" w:pos="1985"/>
          <w:tab w:val="left" w:pos="3969"/>
        </w:tabs>
        <w:jc w:val="both"/>
      </w:pPr>
    </w:p>
    <w:sectPr w:rsidR="00E941EF" w:rsidSect="00357AF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993" w:right="1134" w:bottom="1928" w:left="1134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ECA" w:rsidRDefault="007E2ECA" w:rsidP="003856C9">
      <w:pPr>
        <w:spacing w:after="0" w:line="240" w:lineRule="auto"/>
      </w:pPr>
      <w:r>
        <w:separator/>
      </w:r>
    </w:p>
  </w:endnote>
  <w:endnote w:type="continuationSeparator" w:id="0">
    <w:p w:rsidR="007E2ECA" w:rsidRDefault="007E2EC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gic R">
    <w:altName w:val="휴먼매직체"/>
    <w:panose1 w:val="00000000000000000000"/>
    <w:charset w:val="81"/>
    <w:family w:val="roman"/>
    <w:notTrueType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FB4" w:rsidRDefault="00486C31" w:rsidP="007803B7">
    <w:pPr>
      <w:pStyle w:val="Footer"/>
    </w:pPr>
    <w:r>
      <w:rPr>
        <w:noProof/>
        <w:lang w:val="vi-VN" w:eastAsia="vi-VN"/>
      </w:rPr>
      <mc:AlternateContent>
        <mc:Choice Requires="wpg">
          <w:drawing>
            <wp:anchor distT="0" distB="0" distL="114300" distR="114300" simplePos="0" relativeHeight="251667456" behindDoc="0" locked="1" layoutInCell="1" allowOverlap="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798945" cy="424815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8945" cy="424815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316DA905" id="Group 4" o:spid="_x0000_s1026" alt="Footer graphic design with grey rectangles in various angles" style="position:absolute;margin-left:0;margin-top:0;width:535.35pt;height:33.4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14597216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85933">
          <w:fldChar w:fldCharType="begin"/>
        </w:r>
        <w:r w:rsidR="001B6FB4">
          <w:instrText xml:space="preserve"> PAGE   \* MERGEFORMAT </w:instrText>
        </w:r>
        <w:r w:rsidR="00985933">
          <w:fldChar w:fldCharType="separate"/>
        </w:r>
        <w:r w:rsidR="00BA03EF">
          <w:rPr>
            <w:noProof/>
          </w:rPr>
          <w:t>2</w:t>
        </w:r>
        <w:r w:rsidR="00985933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FB4" w:rsidRDefault="00486C31">
    <w:pPr>
      <w:pStyle w:val="Footer"/>
    </w:pPr>
    <w:r>
      <w:rPr>
        <w:noProof/>
        <w:lang w:val="vi-VN" w:eastAsia="vi-VN"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798945" cy="424815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8945" cy="424815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6D9E4F4B" id="Group 4" o:spid="_x0000_s1026" alt="Footer graphic design with grey rectangles in various angles" style="position:absolute;margin-left:0;margin-top:0;width:535.35pt;height:33.4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  <w:r w:rsidR="00AA2371"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ECA" w:rsidRDefault="007E2ECA" w:rsidP="003856C9">
      <w:pPr>
        <w:spacing w:after="0" w:line="240" w:lineRule="auto"/>
      </w:pPr>
      <w:r>
        <w:separator/>
      </w:r>
    </w:p>
  </w:footnote>
  <w:footnote w:type="continuationSeparator" w:id="0">
    <w:p w:rsidR="007E2ECA" w:rsidRDefault="007E2EC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FB4" w:rsidRDefault="00A24648" w:rsidP="00A24648">
    <w:pPr>
      <w:pStyle w:val="Header"/>
      <w:tabs>
        <w:tab w:val="left" w:pos="765"/>
        <w:tab w:val="center" w:pos="4986"/>
      </w:tabs>
      <w:jc w:val="left"/>
    </w:pPr>
    <w:r>
      <w:tab/>
    </w:r>
    <w:r w:rsidR="00486C31">
      <w:rPr>
        <w:noProof/>
        <w:lang w:val="vi-VN" w:eastAsia="vi-VN"/>
      </w:rPr>
      <mc:AlternateContent>
        <mc:Choice Requires="wpg">
          <w:drawing>
            <wp:anchor distT="0" distB="0" distL="114300" distR="114300" simplePos="0" relativeHeight="251665408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798945" cy="434340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8945" cy="434340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2F87A683" id="Group 17" o:spid="_x0000_s1026" alt="Header graphic design with grey rectangles in various angles" style="position:absolute;margin-left:0;margin-top:0;width:535.35pt;height:34.2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FB4" w:rsidRDefault="00486C31">
    <w:pPr>
      <w:pStyle w:val="Header"/>
    </w:pPr>
    <w:r>
      <w:rPr>
        <w:noProof/>
        <w:lang w:val="vi-VN" w:eastAsia="vi-VN"/>
      </w:rPr>
      <mc:AlternateContent>
        <mc:Choice Requires="wpg">
          <w:drawing>
            <wp:anchor distT="0" distB="0" distL="114300" distR="114300" simplePos="0" relativeHeight="251663360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798945" cy="434340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8945" cy="434340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5C5AD1FA" id="Group 17" o:spid="_x0000_s1026" alt="Header graphic design with grey rectangles in various angles" style="position:absolute;margin-left:0;margin-top:0;width:535.35pt;height:34.2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6AB5"/>
    <w:multiLevelType w:val="multilevel"/>
    <w:tmpl w:val="ED3E20B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394684"/>
    <w:multiLevelType w:val="hybridMultilevel"/>
    <w:tmpl w:val="0F68771C"/>
    <w:lvl w:ilvl="0" w:tplc="0409000D">
      <w:start w:val="1"/>
      <w:numFmt w:val="bullet"/>
      <w:lvlText w:val=""/>
      <w:lvlJc w:val="left"/>
      <w:pPr>
        <w:ind w:left="-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6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3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0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</w:abstractNum>
  <w:abstractNum w:abstractNumId="2">
    <w:nsid w:val="1903443D"/>
    <w:multiLevelType w:val="hybridMultilevel"/>
    <w:tmpl w:val="340C2A3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637C7"/>
    <w:multiLevelType w:val="hybridMultilevel"/>
    <w:tmpl w:val="FAA06932"/>
    <w:lvl w:ilvl="0" w:tplc="60C28864">
      <w:start w:val="1268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C3560"/>
    <w:multiLevelType w:val="hybridMultilevel"/>
    <w:tmpl w:val="B2804A4E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1E5C2C"/>
    <w:multiLevelType w:val="hybridMultilevel"/>
    <w:tmpl w:val="AA20040C"/>
    <w:lvl w:ilvl="0" w:tplc="042A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6">
    <w:nsid w:val="3698204D"/>
    <w:multiLevelType w:val="hybridMultilevel"/>
    <w:tmpl w:val="3250B58C"/>
    <w:lvl w:ilvl="0" w:tplc="24B6E1BA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C178A"/>
    <w:multiLevelType w:val="hybridMultilevel"/>
    <w:tmpl w:val="8BE663FE"/>
    <w:lvl w:ilvl="0" w:tplc="62EC910E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BEEC478">
      <w:numFmt w:val="bullet"/>
      <w:lvlText w:val="•"/>
      <w:lvlJc w:val="left"/>
      <w:pPr>
        <w:ind w:left="1801" w:hanging="360"/>
      </w:pPr>
      <w:rPr>
        <w:rFonts w:hint="default"/>
      </w:rPr>
    </w:lvl>
    <w:lvl w:ilvl="2" w:tplc="E2C2EA6A">
      <w:numFmt w:val="bullet"/>
      <w:lvlText w:val="•"/>
      <w:lvlJc w:val="left"/>
      <w:pPr>
        <w:ind w:left="2783" w:hanging="360"/>
      </w:pPr>
      <w:rPr>
        <w:rFonts w:hint="default"/>
      </w:rPr>
    </w:lvl>
    <w:lvl w:ilvl="3" w:tplc="9CF4B024">
      <w:numFmt w:val="bullet"/>
      <w:lvlText w:val="•"/>
      <w:lvlJc w:val="left"/>
      <w:pPr>
        <w:ind w:left="3765" w:hanging="360"/>
      </w:pPr>
      <w:rPr>
        <w:rFonts w:hint="default"/>
      </w:rPr>
    </w:lvl>
    <w:lvl w:ilvl="4" w:tplc="E93A1DEE">
      <w:numFmt w:val="bullet"/>
      <w:lvlText w:val="•"/>
      <w:lvlJc w:val="left"/>
      <w:pPr>
        <w:ind w:left="4746" w:hanging="360"/>
      </w:pPr>
      <w:rPr>
        <w:rFonts w:hint="default"/>
      </w:rPr>
    </w:lvl>
    <w:lvl w:ilvl="5" w:tplc="8A58C026">
      <w:numFmt w:val="bullet"/>
      <w:lvlText w:val="•"/>
      <w:lvlJc w:val="left"/>
      <w:pPr>
        <w:ind w:left="5728" w:hanging="360"/>
      </w:pPr>
      <w:rPr>
        <w:rFonts w:hint="default"/>
      </w:rPr>
    </w:lvl>
    <w:lvl w:ilvl="6" w:tplc="0D8C3736">
      <w:numFmt w:val="bullet"/>
      <w:lvlText w:val="•"/>
      <w:lvlJc w:val="left"/>
      <w:pPr>
        <w:ind w:left="6710" w:hanging="360"/>
      </w:pPr>
      <w:rPr>
        <w:rFonts w:hint="default"/>
      </w:rPr>
    </w:lvl>
    <w:lvl w:ilvl="7" w:tplc="7C9290D0">
      <w:numFmt w:val="bullet"/>
      <w:lvlText w:val="•"/>
      <w:lvlJc w:val="left"/>
      <w:pPr>
        <w:ind w:left="7691" w:hanging="360"/>
      </w:pPr>
      <w:rPr>
        <w:rFonts w:hint="default"/>
      </w:rPr>
    </w:lvl>
    <w:lvl w:ilvl="8" w:tplc="22080AF4">
      <w:numFmt w:val="bullet"/>
      <w:lvlText w:val="•"/>
      <w:lvlJc w:val="left"/>
      <w:pPr>
        <w:ind w:left="8673" w:hanging="360"/>
      </w:pPr>
      <w:rPr>
        <w:rFonts w:hint="default"/>
      </w:rPr>
    </w:lvl>
  </w:abstractNum>
  <w:abstractNum w:abstractNumId="8">
    <w:nsid w:val="5F7A202D"/>
    <w:multiLevelType w:val="hybridMultilevel"/>
    <w:tmpl w:val="9CD2C496"/>
    <w:lvl w:ilvl="0" w:tplc="042A000B">
      <w:start w:val="1"/>
      <w:numFmt w:val="bullet"/>
      <w:lvlText w:val=""/>
      <w:lvlJc w:val="left"/>
      <w:pPr>
        <w:ind w:left="-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6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3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0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</w:abstractNum>
  <w:abstractNum w:abstractNumId="9">
    <w:nsid w:val="646133F5"/>
    <w:multiLevelType w:val="multilevel"/>
    <w:tmpl w:val="D7685F5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5B815D2"/>
    <w:multiLevelType w:val="hybridMultilevel"/>
    <w:tmpl w:val="8AB26E7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7539E9"/>
    <w:multiLevelType w:val="hybridMultilevel"/>
    <w:tmpl w:val="BFE8DAC8"/>
    <w:lvl w:ilvl="0" w:tplc="E6E476AE">
      <w:numFmt w:val="bullet"/>
      <w:lvlText w:val=""/>
      <w:lvlJc w:val="left"/>
      <w:pPr>
        <w:ind w:left="823" w:hanging="360"/>
      </w:pPr>
      <w:rPr>
        <w:rFonts w:hint="default"/>
        <w:w w:val="100"/>
      </w:rPr>
    </w:lvl>
    <w:lvl w:ilvl="1" w:tplc="830AB884">
      <w:numFmt w:val="bullet"/>
      <w:lvlText w:val="•"/>
      <w:lvlJc w:val="left"/>
      <w:pPr>
        <w:ind w:left="1801" w:hanging="360"/>
      </w:pPr>
      <w:rPr>
        <w:rFonts w:hint="default"/>
      </w:rPr>
    </w:lvl>
    <w:lvl w:ilvl="2" w:tplc="4B36DB08">
      <w:numFmt w:val="bullet"/>
      <w:lvlText w:val="•"/>
      <w:lvlJc w:val="left"/>
      <w:pPr>
        <w:ind w:left="2783" w:hanging="360"/>
      </w:pPr>
      <w:rPr>
        <w:rFonts w:hint="default"/>
      </w:rPr>
    </w:lvl>
    <w:lvl w:ilvl="3" w:tplc="840AE040">
      <w:numFmt w:val="bullet"/>
      <w:lvlText w:val="•"/>
      <w:lvlJc w:val="left"/>
      <w:pPr>
        <w:ind w:left="3765" w:hanging="360"/>
      </w:pPr>
      <w:rPr>
        <w:rFonts w:hint="default"/>
      </w:rPr>
    </w:lvl>
    <w:lvl w:ilvl="4" w:tplc="987EBFAA">
      <w:numFmt w:val="bullet"/>
      <w:lvlText w:val="•"/>
      <w:lvlJc w:val="left"/>
      <w:pPr>
        <w:ind w:left="4746" w:hanging="360"/>
      </w:pPr>
      <w:rPr>
        <w:rFonts w:hint="default"/>
      </w:rPr>
    </w:lvl>
    <w:lvl w:ilvl="5" w:tplc="93387152">
      <w:numFmt w:val="bullet"/>
      <w:lvlText w:val="•"/>
      <w:lvlJc w:val="left"/>
      <w:pPr>
        <w:ind w:left="5728" w:hanging="360"/>
      </w:pPr>
      <w:rPr>
        <w:rFonts w:hint="default"/>
      </w:rPr>
    </w:lvl>
    <w:lvl w:ilvl="6" w:tplc="BC4E8278">
      <w:numFmt w:val="bullet"/>
      <w:lvlText w:val="•"/>
      <w:lvlJc w:val="left"/>
      <w:pPr>
        <w:ind w:left="6710" w:hanging="360"/>
      </w:pPr>
      <w:rPr>
        <w:rFonts w:hint="default"/>
      </w:rPr>
    </w:lvl>
    <w:lvl w:ilvl="7" w:tplc="C1C2B87C">
      <w:numFmt w:val="bullet"/>
      <w:lvlText w:val="•"/>
      <w:lvlJc w:val="left"/>
      <w:pPr>
        <w:ind w:left="7691" w:hanging="360"/>
      </w:pPr>
      <w:rPr>
        <w:rFonts w:hint="default"/>
      </w:rPr>
    </w:lvl>
    <w:lvl w:ilvl="8" w:tplc="0786F00E">
      <w:numFmt w:val="bullet"/>
      <w:lvlText w:val="•"/>
      <w:lvlJc w:val="left"/>
      <w:pPr>
        <w:ind w:left="8673" w:hanging="360"/>
      </w:pPr>
      <w:rPr>
        <w:rFonts w:hint="default"/>
      </w:rPr>
    </w:lvl>
  </w:abstractNum>
  <w:abstractNum w:abstractNumId="12">
    <w:nsid w:val="73141622"/>
    <w:multiLevelType w:val="hybridMultilevel"/>
    <w:tmpl w:val="F5961A14"/>
    <w:lvl w:ilvl="0" w:tplc="EE7A4DFA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943B7"/>
    <w:multiLevelType w:val="hybridMultilevel"/>
    <w:tmpl w:val="0B2E2AF6"/>
    <w:lvl w:ilvl="0" w:tplc="042A000D">
      <w:start w:val="1"/>
      <w:numFmt w:val="bullet"/>
      <w:lvlText w:val=""/>
      <w:lvlJc w:val="left"/>
      <w:pPr>
        <w:ind w:left="-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6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3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0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</w:abstractNum>
  <w:abstractNum w:abstractNumId="14">
    <w:nsid w:val="76E44EFB"/>
    <w:multiLevelType w:val="hybridMultilevel"/>
    <w:tmpl w:val="8F680390"/>
    <w:lvl w:ilvl="0" w:tplc="042A000D">
      <w:start w:val="1"/>
      <w:numFmt w:val="bullet"/>
      <w:lvlText w:val=""/>
      <w:lvlJc w:val="left"/>
      <w:pPr>
        <w:ind w:left="-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6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3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0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7"/>
  </w:num>
  <w:num w:numId="5">
    <w:abstractNumId w:val="4"/>
  </w:num>
  <w:num w:numId="6">
    <w:abstractNumId w:val="13"/>
  </w:num>
  <w:num w:numId="7">
    <w:abstractNumId w:val="8"/>
  </w:num>
  <w:num w:numId="8">
    <w:abstractNumId w:val="2"/>
  </w:num>
  <w:num w:numId="9">
    <w:abstractNumId w:val="10"/>
  </w:num>
  <w:num w:numId="10">
    <w:abstractNumId w:val="11"/>
  </w:num>
  <w:num w:numId="11">
    <w:abstractNumId w:val="5"/>
  </w:num>
  <w:num w:numId="12">
    <w:abstractNumId w:val="1"/>
  </w:num>
  <w:num w:numId="13">
    <w:abstractNumId w:val="14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15"/>
    <w:rsid w:val="00002697"/>
    <w:rsid w:val="0000776F"/>
    <w:rsid w:val="000152BD"/>
    <w:rsid w:val="00052BE1"/>
    <w:rsid w:val="00062D17"/>
    <w:rsid w:val="0007412A"/>
    <w:rsid w:val="000A42B9"/>
    <w:rsid w:val="000C1BFC"/>
    <w:rsid w:val="0010199E"/>
    <w:rsid w:val="00121B1F"/>
    <w:rsid w:val="00126913"/>
    <w:rsid w:val="00143032"/>
    <w:rsid w:val="001765FE"/>
    <w:rsid w:val="001916D7"/>
    <w:rsid w:val="0019561F"/>
    <w:rsid w:val="001A36F6"/>
    <w:rsid w:val="001B32D2"/>
    <w:rsid w:val="001B6FB4"/>
    <w:rsid w:val="001E4FA7"/>
    <w:rsid w:val="00200440"/>
    <w:rsid w:val="002723F6"/>
    <w:rsid w:val="00283454"/>
    <w:rsid w:val="002868BD"/>
    <w:rsid w:val="00293B83"/>
    <w:rsid w:val="002A3621"/>
    <w:rsid w:val="002A4CEF"/>
    <w:rsid w:val="002B3890"/>
    <w:rsid w:val="002B7747"/>
    <w:rsid w:val="002C77B9"/>
    <w:rsid w:val="002D0746"/>
    <w:rsid w:val="002D7651"/>
    <w:rsid w:val="002F485A"/>
    <w:rsid w:val="003053D9"/>
    <w:rsid w:val="003126C5"/>
    <w:rsid w:val="00341187"/>
    <w:rsid w:val="00350BBE"/>
    <w:rsid w:val="00357AFA"/>
    <w:rsid w:val="00360A31"/>
    <w:rsid w:val="003856C9"/>
    <w:rsid w:val="00394C14"/>
    <w:rsid w:val="00396369"/>
    <w:rsid w:val="003C03A7"/>
    <w:rsid w:val="003E6FDF"/>
    <w:rsid w:val="003F4D31"/>
    <w:rsid w:val="003F65ED"/>
    <w:rsid w:val="0041382C"/>
    <w:rsid w:val="0043426C"/>
    <w:rsid w:val="004346D6"/>
    <w:rsid w:val="00441EB9"/>
    <w:rsid w:val="00463463"/>
    <w:rsid w:val="00473EF8"/>
    <w:rsid w:val="004760E5"/>
    <w:rsid w:val="00486C31"/>
    <w:rsid w:val="00486C33"/>
    <w:rsid w:val="004965D5"/>
    <w:rsid w:val="004D22BB"/>
    <w:rsid w:val="005152F2"/>
    <w:rsid w:val="00534E4E"/>
    <w:rsid w:val="00536AF4"/>
    <w:rsid w:val="00551D35"/>
    <w:rsid w:val="00557019"/>
    <w:rsid w:val="005674AC"/>
    <w:rsid w:val="005721F6"/>
    <w:rsid w:val="00584267"/>
    <w:rsid w:val="005A1E51"/>
    <w:rsid w:val="005A7E57"/>
    <w:rsid w:val="005C2B6F"/>
    <w:rsid w:val="00616FF4"/>
    <w:rsid w:val="00667030"/>
    <w:rsid w:val="006835DD"/>
    <w:rsid w:val="006A3CE7"/>
    <w:rsid w:val="0073755F"/>
    <w:rsid w:val="00743379"/>
    <w:rsid w:val="007803B7"/>
    <w:rsid w:val="00785554"/>
    <w:rsid w:val="007B2F5C"/>
    <w:rsid w:val="007B60FF"/>
    <w:rsid w:val="007C5F05"/>
    <w:rsid w:val="007E2ECA"/>
    <w:rsid w:val="007F24D4"/>
    <w:rsid w:val="00802488"/>
    <w:rsid w:val="00832043"/>
    <w:rsid w:val="00832F81"/>
    <w:rsid w:val="00870A86"/>
    <w:rsid w:val="008C7CA2"/>
    <w:rsid w:val="008C7E9B"/>
    <w:rsid w:val="008F0DF3"/>
    <w:rsid w:val="008F6337"/>
    <w:rsid w:val="00900F43"/>
    <w:rsid w:val="00902AAD"/>
    <w:rsid w:val="009133D2"/>
    <w:rsid w:val="00985933"/>
    <w:rsid w:val="009A51CE"/>
    <w:rsid w:val="009C2FF8"/>
    <w:rsid w:val="009E19B4"/>
    <w:rsid w:val="009F483F"/>
    <w:rsid w:val="00A24648"/>
    <w:rsid w:val="00A3570C"/>
    <w:rsid w:val="00A42F91"/>
    <w:rsid w:val="00A910F8"/>
    <w:rsid w:val="00A96385"/>
    <w:rsid w:val="00AA2371"/>
    <w:rsid w:val="00AA25EE"/>
    <w:rsid w:val="00AB4778"/>
    <w:rsid w:val="00AB528A"/>
    <w:rsid w:val="00AF1258"/>
    <w:rsid w:val="00B01E52"/>
    <w:rsid w:val="00B17B82"/>
    <w:rsid w:val="00B550FC"/>
    <w:rsid w:val="00B85871"/>
    <w:rsid w:val="00B93310"/>
    <w:rsid w:val="00BA03EF"/>
    <w:rsid w:val="00BB4595"/>
    <w:rsid w:val="00BB5A57"/>
    <w:rsid w:val="00BC1F18"/>
    <w:rsid w:val="00BD2E58"/>
    <w:rsid w:val="00BE487A"/>
    <w:rsid w:val="00BF2A42"/>
    <w:rsid w:val="00BF6BAB"/>
    <w:rsid w:val="00BF7015"/>
    <w:rsid w:val="00C007A5"/>
    <w:rsid w:val="00C07DEE"/>
    <w:rsid w:val="00C1646D"/>
    <w:rsid w:val="00C2337E"/>
    <w:rsid w:val="00C4403A"/>
    <w:rsid w:val="00C4425B"/>
    <w:rsid w:val="00C57966"/>
    <w:rsid w:val="00CB0B39"/>
    <w:rsid w:val="00CE6306"/>
    <w:rsid w:val="00D11C4D"/>
    <w:rsid w:val="00D415DD"/>
    <w:rsid w:val="00D5067A"/>
    <w:rsid w:val="00D523FD"/>
    <w:rsid w:val="00D57F82"/>
    <w:rsid w:val="00DC79BB"/>
    <w:rsid w:val="00DE00D5"/>
    <w:rsid w:val="00DE3B0D"/>
    <w:rsid w:val="00E2512C"/>
    <w:rsid w:val="00E34D58"/>
    <w:rsid w:val="00E532EA"/>
    <w:rsid w:val="00E941EF"/>
    <w:rsid w:val="00EB1C1B"/>
    <w:rsid w:val="00EC6AA9"/>
    <w:rsid w:val="00F008D2"/>
    <w:rsid w:val="00F02698"/>
    <w:rsid w:val="00F139CA"/>
    <w:rsid w:val="00F22AEE"/>
    <w:rsid w:val="00F22FEA"/>
    <w:rsid w:val="00F56435"/>
    <w:rsid w:val="00F578CE"/>
    <w:rsid w:val="00F9256E"/>
    <w:rsid w:val="00F92C11"/>
    <w:rsid w:val="00F94524"/>
    <w:rsid w:val="00FA07AA"/>
    <w:rsid w:val="00FB0A17"/>
    <w:rsid w:val="00FB23EC"/>
    <w:rsid w:val="00FB6A8F"/>
    <w:rsid w:val="00FE20E6"/>
    <w:rsid w:val="00FE3187"/>
    <w:rsid w:val="00FE7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nhideWhenUsed/>
    <w:qFormat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B6FB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50BBE"/>
    <w:pPr>
      <w:widowControl w:val="0"/>
      <w:spacing w:after="0" w:line="240" w:lineRule="auto"/>
      <w:ind w:left="103"/>
      <w:jc w:val="left"/>
    </w:pPr>
    <w:rPr>
      <w:rFonts w:ascii="Times New Roman" w:eastAsia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4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FDF"/>
    <w:rPr>
      <w:rFonts w:ascii="Courier New" w:eastAsia="Times New Roman" w:hAnsi="Courier New" w:cs="Courier New"/>
    </w:rPr>
  </w:style>
  <w:style w:type="character" w:customStyle="1" w:styleId="Vnbnnidung2">
    <w:name w:val="Văn bản nội dung (2)_"/>
    <w:link w:val="Vnbnnidung20"/>
    <w:rsid w:val="000C1BFC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Vnbnnidung29">
    <w:name w:val="Văn bản nội dung (2) + 9"/>
    <w:aliases w:val="5 pt,In đậm"/>
    <w:rsid w:val="000C1BF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paragraph" w:customStyle="1" w:styleId="Vnbnnidung20">
    <w:name w:val="Văn bản nội dung (2)"/>
    <w:basedOn w:val="Normal"/>
    <w:link w:val="Vnbnnidung2"/>
    <w:rsid w:val="000C1BFC"/>
    <w:pPr>
      <w:widowControl w:val="0"/>
      <w:shd w:val="clear" w:color="auto" w:fill="FFFFFF"/>
      <w:spacing w:after="0" w:line="240" w:lineRule="auto"/>
      <w:jc w:val="left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nhideWhenUsed/>
    <w:qFormat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B6FB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50BBE"/>
    <w:pPr>
      <w:widowControl w:val="0"/>
      <w:spacing w:after="0" w:line="240" w:lineRule="auto"/>
      <w:ind w:left="103"/>
      <w:jc w:val="left"/>
    </w:pPr>
    <w:rPr>
      <w:rFonts w:ascii="Times New Roman" w:eastAsia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4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FDF"/>
    <w:rPr>
      <w:rFonts w:ascii="Courier New" w:eastAsia="Times New Roman" w:hAnsi="Courier New" w:cs="Courier New"/>
    </w:rPr>
  </w:style>
  <w:style w:type="character" w:customStyle="1" w:styleId="Vnbnnidung2">
    <w:name w:val="Văn bản nội dung (2)_"/>
    <w:link w:val="Vnbnnidung20"/>
    <w:rsid w:val="000C1BFC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Vnbnnidung29">
    <w:name w:val="Văn bản nội dung (2) + 9"/>
    <w:aliases w:val="5 pt,In đậm"/>
    <w:rsid w:val="000C1BF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vi-VN" w:eastAsia="vi-VN" w:bidi="vi-VN"/>
    </w:rPr>
  </w:style>
  <w:style w:type="paragraph" w:customStyle="1" w:styleId="Vnbnnidung20">
    <w:name w:val="Văn bản nội dung (2)"/>
    <w:basedOn w:val="Normal"/>
    <w:link w:val="Vnbnnidung2"/>
    <w:rsid w:val="000C1BFC"/>
    <w:pPr>
      <w:widowControl w:val="0"/>
      <w:shd w:val="clear" w:color="auto" w:fill="FFFFFF"/>
      <w:spacing w:after="0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PC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DB57558E5047C18E1CFABD082F4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EEFF0-E4FD-44CF-A693-6B1655818CDD}"/>
      </w:docPartPr>
      <w:docPartBody>
        <w:p w:rsidR="009C25CF" w:rsidRDefault="00171258">
          <w:pPr>
            <w:pStyle w:val="11DB57558E5047C18E1CFABD082F4CE3"/>
          </w:pPr>
          <w:r w:rsidRPr="005152F2">
            <w:t>Experience</w:t>
          </w:r>
        </w:p>
      </w:docPartBody>
    </w:docPart>
    <w:docPart>
      <w:docPartPr>
        <w:name w:val="27F9166D5FF64A61897644154760D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C01B0-7877-4806-B514-1C0BCF979E57}"/>
      </w:docPartPr>
      <w:docPartBody>
        <w:p w:rsidR="009C25CF" w:rsidRDefault="00171258">
          <w:pPr>
            <w:pStyle w:val="27F9166D5FF64A61897644154760D41A"/>
          </w:pPr>
          <w:r w:rsidRPr="005152F2">
            <w:t>Education</w:t>
          </w:r>
        </w:p>
      </w:docPartBody>
    </w:docPart>
    <w:docPart>
      <w:docPartPr>
        <w:name w:val="4EE00A63F7A24F66BD8308059BF1D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07394-C6F3-419B-8579-DA25D64653B5}"/>
      </w:docPartPr>
      <w:docPartBody>
        <w:p w:rsidR="00044420" w:rsidRDefault="00685F92" w:rsidP="00685F92">
          <w:pPr>
            <w:pStyle w:val="4EE00A63F7A24F66BD8308059BF1D34D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gic R">
    <w:altName w:val="휴먼매직체"/>
    <w:panose1 w:val="00000000000000000000"/>
    <w:charset w:val="81"/>
    <w:family w:val="roman"/>
    <w:notTrueType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1258"/>
    <w:rsid w:val="00044420"/>
    <w:rsid w:val="0007282F"/>
    <w:rsid w:val="00081AF0"/>
    <w:rsid w:val="00171258"/>
    <w:rsid w:val="00174104"/>
    <w:rsid w:val="00261407"/>
    <w:rsid w:val="002E3079"/>
    <w:rsid w:val="00501309"/>
    <w:rsid w:val="00641627"/>
    <w:rsid w:val="00643C53"/>
    <w:rsid w:val="00652C68"/>
    <w:rsid w:val="00685F92"/>
    <w:rsid w:val="006F51F7"/>
    <w:rsid w:val="007C7AE2"/>
    <w:rsid w:val="0081510D"/>
    <w:rsid w:val="00871583"/>
    <w:rsid w:val="00892895"/>
    <w:rsid w:val="0090233E"/>
    <w:rsid w:val="009C25CF"/>
    <w:rsid w:val="00A2526E"/>
    <w:rsid w:val="00A73934"/>
    <w:rsid w:val="00A931BC"/>
    <w:rsid w:val="00A93DA9"/>
    <w:rsid w:val="00D04BC2"/>
    <w:rsid w:val="00D969EB"/>
    <w:rsid w:val="00DD0770"/>
    <w:rsid w:val="00E27A6B"/>
    <w:rsid w:val="00E84DE6"/>
    <w:rsid w:val="00F3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031883AAF141B68D4F4CB55B040037">
    <w:name w:val="C7031883AAF141B68D4F4CB55B040037"/>
    <w:rsid w:val="00D969EB"/>
  </w:style>
  <w:style w:type="paragraph" w:customStyle="1" w:styleId="B732D5B862344338A509497EE24C6889">
    <w:name w:val="B732D5B862344338A509497EE24C6889"/>
    <w:rsid w:val="00D969EB"/>
  </w:style>
  <w:style w:type="paragraph" w:customStyle="1" w:styleId="D3A43E118FCE494C83112FC31EE48216">
    <w:name w:val="D3A43E118FCE494C83112FC31EE48216"/>
    <w:rsid w:val="00D969EB"/>
  </w:style>
  <w:style w:type="paragraph" w:customStyle="1" w:styleId="937487A8777E4AD8AF6265BCA83C72AB">
    <w:name w:val="937487A8777E4AD8AF6265BCA83C72AB"/>
    <w:rsid w:val="00D969EB"/>
  </w:style>
  <w:style w:type="paragraph" w:customStyle="1" w:styleId="756CD10365A7482EBCD929ECA9CD060E">
    <w:name w:val="756CD10365A7482EBCD929ECA9CD060E"/>
    <w:rsid w:val="00D969EB"/>
  </w:style>
  <w:style w:type="paragraph" w:customStyle="1" w:styleId="862C9CBFF323403F89E5E42A5EAB6948">
    <w:name w:val="862C9CBFF323403F89E5E42A5EAB6948"/>
    <w:rsid w:val="00D969EB"/>
  </w:style>
  <w:style w:type="paragraph" w:customStyle="1" w:styleId="191B483BD8034237982D5EDF3D8D7EF0">
    <w:name w:val="191B483BD8034237982D5EDF3D8D7EF0"/>
    <w:rsid w:val="00D969EB"/>
  </w:style>
  <w:style w:type="paragraph" w:customStyle="1" w:styleId="A1D8B93D021446F8A47EE43EC45169B2">
    <w:name w:val="A1D8B93D021446F8A47EE43EC45169B2"/>
    <w:rsid w:val="00D969EB"/>
  </w:style>
  <w:style w:type="paragraph" w:customStyle="1" w:styleId="A681DC1433A041C0A68FC20771C14922">
    <w:name w:val="A681DC1433A041C0A68FC20771C14922"/>
    <w:rsid w:val="00D969EB"/>
  </w:style>
  <w:style w:type="paragraph" w:customStyle="1" w:styleId="11DB57558E5047C18E1CFABD082F4CE3">
    <w:name w:val="11DB57558E5047C18E1CFABD082F4CE3"/>
    <w:rsid w:val="00D969EB"/>
  </w:style>
  <w:style w:type="paragraph" w:customStyle="1" w:styleId="D132759437974D9FB3AFCF40AED10D58">
    <w:name w:val="D132759437974D9FB3AFCF40AED10D58"/>
    <w:rsid w:val="00D969EB"/>
  </w:style>
  <w:style w:type="paragraph" w:customStyle="1" w:styleId="C72EDA3D438D4A599427445A54888BA1">
    <w:name w:val="C72EDA3D438D4A599427445A54888BA1"/>
    <w:rsid w:val="00D969EB"/>
  </w:style>
  <w:style w:type="paragraph" w:customStyle="1" w:styleId="38A3DD7B10A246C9993FCED6D3A0B337">
    <w:name w:val="38A3DD7B10A246C9993FCED6D3A0B337"/>
    <w:rsid w:val="00D969EB"/>
  </w:style>
  <w:style w:type="paragraph" w:customStyle="1" w:styleId="10E3A345B0454DEB883CCE60AF547F59">
    <w:name w:val="10E3A345B0454DEB883CCE60AF547F59"/>
    <w:rsid w:val="00D969EB"/>
  </w:style>
  <w:style w:type="paragraph" w:customStyle="1" w:styleId="2D46A01504DC4904A77A24F783415E7A">
    <w:name w:val="2D46A01504DC4904A77A24F783415E7A"/>
    <w:rsid w:val="00D969EB"/>
  </w:style>
  <w:style w:type="paragraph" w:customStyle="1" w:styleId="9EDDD3A7E568495AA54C233C457746B5">
    <w:name w:val="9EDDD3A7E568495AA54C233C457746B5"/>
    <w:rsid w:val="00D969EB"/>
  </w:style>
  <w:style w:type="paragraph" w:customStyle="1" w:styleId="27F9166D5FF64A61897644154760D41A">
    <w:name w:val="27F9166D5FF64A61897644154760D41A"/>
    <w:rsid w:val="00D969EB"/>
  </w:style>
  <w:style w:type="paragraph" w:customStyle="1" w:styleId="94913B86429D49518E439507919DF690">
    <w:name w:val="94913B86429D49518E439507919DF690"/>
    <w:rsid w:val="00D969EB"/>
  </w:style>
  <w:style w:type="paragraph" w:customStyle="1" w:styleId="E66FCE1C9CCB4451BFA401A9D9BCF8D1">
    <w:name w:val="E66FCE1C9CCB4451BFA401A9D9BCF8D1"/>
    <w:rsid w:val="00D969EB"/>
  </w:style>
  <w:style w:type="paragraph" w:customStyle="1" w:styleId="B4EBBBA46F284F0D954723F055070191">
    <w:name w:val="B4EBBBA46F284F0D954723F055070191"/>
    <w:rsid w:val="00D969EB"/>
  </w:style>
  <w:style w:type="paragraph" w:customStyle="1" w:styleId="34EB6104012848A180CE999BB72E5658">
    <w:name w:val="34EB6104012848A180CE999BB72E5658"/>
    <w:rsid w:val="00D969EB"/>
  </w:style>
  <w:style w:type="paragraph" w:customStyle="1" w:styleId="DDD3E93F0F8A4767B6C164F6714E3482">
    <w:name w:val="DDD3E93F0F8A4767B6C164F6714E3482"/>
    <w:rsid w:val="00D969EB"/>
  </w:style>
  <w:style w:type="paragraph" w:customStyle="1" w:styleId="09C190DDF37F409D913AC1D80034EAF8">
    <w:name w:val="09C190DDF37F409D913AC1D80034EAF8"/>
    <w:rsid w:val="009C25CF"/>
  </w:style>
  <w:style w:type="paragraph" w:customStyle="1" w:styleId="3F7B1C6A63F24A4E85A72B5222C415BA">
    <w:name w:val="3F7B1C6A63F24A4E85A72B5222C415BA"/>
    <w:rsid w:val="009C25CF"/>
  </w:style>
  <w:style w:type="paragraph" w:customStyle="1" w:styleId="D2D7A90B5B444FBDAFEC035F546DC184">
    <w:name w:val="D2D7A90B5B444FBDAFEC035F546DC184"/>
    <w:rsid w:val="009C25CF"/>
  </w:style>
  <w:style w:type="paragraph" w:customStyle="1" w:styleId="434D0874B8084A9CB32808F4F28CF278">
    <w:name w:val="434D0874B8084A9CB32808F4F28CF278"/>
    <w:rsid w:val="009C25CF"/>
  </w:style>
  <w:style w:type="paragraph" w:customStyle="1" w:styleId="504B7EE4FD5A4D40823CB3451D71354A">
    <w:name w:val="504B7EE4FD5A4D40823CB3451D71354A"/>
    <w:rsid w:val="009C25CF"/>
  </w:style>
  <w:style w:type="paragraph" w:customStyle="1" w:styleId="15422DBB05A245058E8C8CE67109A611">
    <w:name w:val="15422DBB05A245058E8C8CE67109A611"/>
    <w:rsid w:val="009C25CF"/>
  </w:style>
  <w:style w:type="paragraph" w:customStyle="1" w:styleId="773B10FB7D684D4CA443910D756D1A83">
    <w:name w:val="773B10FB7D684D4CA443910D756D1A83"/>
    <w:rsid w:val="009C25CF"/>
  </w:style>
  <w:style w:type="paragraph" w:customStyle="1" w:styleId="A63B915A6034448688BD2D012EA39903">
    <w:name w:val="A63B915A6034448688BD2D012EA39903"/>
    <w:rsid w:val="009C25CF"/>
  </w:style>
  <w:style w:type="paragraph" w:customStyle="1" w:styleId="B745339433AD45648C3027E260A1B06D">
    <w:name w:val="B745339433AD45648C3027E260A1B06D"/>
    <w:rsid w:val="00685F92"/>
  </w:style>
  <w:style w:type="paragraph" w:customStyle="1" w:styleId="4EE00A63F7A24F66BD8308059BF1D34D">
    <w:name w:val="4EE00A63F7A24F66BD8308059BF1D34D"/>
    <w:rsid w:val="00685F92"/>
  </w:style>
  <w:style w:type="paragraph" w:customStyle="1" w:styleId="C4F74840D269446BAA5795C65164B2AC">
    <w:name w:val="C4F74840D269446BAA5795C65164B2AC"/>
    <w:rsid w:val="0007282F"/>
    <w:pPr>
      <w:spacing w:after="200" w:line="276" w:lineRule="auto"/>
    </w:pPr>
    <w:rPr>
      <w:lang w:val="en-US" w:eastAsia="en-US"/>
    </w:rPr>
  </w:style>
  <w:style w:type="paragraph" w:customStyle="1" w:styleId="7E7B3250770D443E91C87A2925880382">
    <w:name w:val="7E7B3250770D443E91C87A2925880382"/>
    <w:rsid w:val="0007282F"/>
    <w:pPr>
      <w:spacing w:after="200" w:line="276" w:lineRule="auto"/>
    </w:pPr>
    <w:rPr>
      <w:lang w:val="en-US" w:eastAsia="en-US"/>
    </w:rPr>
  </w:style>
  <w:style w:type="paragraph" w:customStyle="1" w:styleId="29BEA3C7D571489590E1B8D4032287BF">
    <w:name w:val="29BEA3C7D571489590E1B8D4032287BF"/>
    <w:rsid w:val="0007282F"/>
    <w:pPr>
      <w:spacing w:after="200" w:line="276" w:lineRule="auto"/>
    </w:pPr>
    <w:rPr>
      <w:lang w:val="en-US" w:eastAsia="en-US"/>
    </w:rPr>
  </w:style>
  <w:style w:type="paragraph" w:customStyle="1" w:styleId="D8C53FEBAE25431FAEABE2B2F05638CA">
    <w:name w:val="D8C53FEBAE25431FAEABE2B2F05638CA"/>
    <w:rsid w:val="0007282F"/>
    <w:pPr>
      <w:spacing w:after="200" w:line="276" w:lineRule="auto"/>
    </w:pPr>
    <w:rPr>
      <w:lang w:val="en-US" w:eastAsia="en-US"/>
    </w:rPr>
  </w:style>
  <w:style w:type="paragraph" w:customStyle="1" w:styleId="5533015E3D9347AC98F59B50916EB0C8">
    <w:name w:val="5533015E3D9347AC98F59B50916EB0C8"/>
    <w:rsid w:val="0007282F"/>
    <w:pPr>
      <w:spacing w:after="200" w:line="276" w:lineRule="auto"/>
    </w:pPr>
    <w:rPr>
      <w:lang w:val="en-US" w:eastAsia="en-US"/>
    </w:rPr>
  </w:style>
  <w:style w:type="paragraph" w:customStyle="1" w:styleId="084E8DC2AE764AE6973460D27390A7B9">
    <w:name w:val="084E8DC2AE764AE6973460D27390A7B9"/>
    <w:rsid w:val="0007282F"/>
    <w:pPr>
      <w:spacing w:after="200" w:line="276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 thi ngan</dc:creator>
  <cp:lastModifiedBy>TGDD</cp:lastModifiedBy>
  <cp:revision>2</cp:revision>
  <cp:lastPrinted>2018-04-17T14:43:00Z</cp:lastPrinted>
  <dcterms:created xsi:type="dcterms:W3CDTF">2019-09-18T05:17:00Z</dcterms:created>
  <dcterms:modified xsi:type="dcterms:W3CDTF">2019-09-18T05:17:00Z</dcterms:modified>
</cp:coreProperties>
</file>